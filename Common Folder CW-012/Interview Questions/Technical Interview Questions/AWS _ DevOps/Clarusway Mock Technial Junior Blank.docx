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75E7" w14:textId="77777777" w:rsidR="00DA69C0" w:rsidRDefault="00C83FBA">
      <w:pPr>
        <w:pStyle w:val="Heading1"/>
      </w:pPr>
      <w:sdt>
        <w:sdtPr>
          <w:alias w:val="Applicant’s interview notes form:"/>
          <w:tag w:val="Applicant’s interview notes form:"/>
          <w:id w:val="2051718031"/>
          <w:placeholder>
            <w:docPart w:val="6953241BA2EA49EA91881F7877A218FF"/>
          </w:placeholder>
          <w:temporary/>
          <w:showingPlcHdr/>
          <w15:appearance w15:val="hidden"/>
        </w:sdtPr>
        <w:sdtEndPr/>
        <w:sdtContent>
          <w:r w:rsidR="00075CF6">
            <w:t>Applicant’s Interview Notes Form</w:t>
          </w:r>
        </w:sdtContent>
      </w:sdt>
    </w:p>
    <w:sdt>
      <w:sdtPr>
        <w:alias w:val="Interview details:"/>
        <w:tag w:val="Interview details"/>
        <w:id w:val="863793608"/>
        <w:placeholder>
          <w:docPart w:val="DDAA4FD7533A407AB33F7E976B6ABDC9"/>
        </w:placeholder>
        <w:temporary/>
        <w:showingPlcHdr/>
        <w15:appearance w15:val="hidden"/>
      </w:sdtPr>
      <w:sdtEndPr/>
      <w:sdtContent>
        <w:p w14:paraId="757DE666" w14:textId="77777777" w:rsidR="008C2AA8" w:rsidRDefault="008C2AA8" w:rsidP="008C2AA8">
          <w:pPr>
            <w:pStyle w:val="Heading2"/>
          </w:pPr>
          <w:r w:rsidRPr="008D5C81">
            <w:t>Interview</w:t>
          </w:r>
          <w:r>
            <w:t xml:space="preserve">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8"/>
        <w:gridCol w:w="3333"/>
        <w:gridCol w:w="811"/>
        <w:gridCol w:w="1441"/>
        <w:gridCol w:w="811"/>
        <w:gridCol w:w="1166"/>
      </w:tblGrid>
      <w:tr w:rsidR="008B6365" w14:paraId="4C5C5FA3" w14:textId="77777777" w:rsidTr="00AA162A">
        <w:trPr>
          <w:trHeight w:val="432"/>
        </w:trPr>
        <w:tc>
          <w:tcPr>
            <w:tcW w:w="1798" w:type="dxa"/>
            <w:tcMar>
              <w:right w:w="115" w:type="dxa"/>
            </w:tcMar>
            <w:vAlign w:val="bottom"/>
          </w:tcPr>
          <w:p w14:paraId="79FCBBD4" w14:textId="77777777" w:rsidR="008B6365" w:rsidRDefault="00C83FBA" w:rsidP="005A5523">
            <w:sdt>
              <w:sdtPr>
                <w:alias w:val="Company name:"/>
                <w:tag w:val="Company name:"/>
                <w:id w:val="-555469751"/>
                <w:placeholder>
                  <w:docPart w:val="9DAC822D79884345AECAD93F4000ACF3"/>
                </w:placeholder>
                <w:temporary/>
                <w:showingPlcHdr/>
                <w15:appearance w15:val="hidden"/>
              </w:sdtPr>
              <w:sdtEndPr/>
              <w:sdtContent>
                <w:r w:rsidR="008B6365">
                  <w:t>Company Name</w:t>
                </w:r>
              </w:sdtContent>
            </w:sdt>
            <w:r w:rsidR="008C2AA8">
              <w:t>:</w:t>
            </w:r>
          </w:p>
        </w:tc>
        <w:tc>
          <w:tcPr>
            <w:tcW w:w="3333" w:type="dxa"/>
            <w:tcBorders>
              <w:bottom w:val="single" w:sz="4" w:space="0" w:color="000000" w:themeColor="text1"/>
            </w:tcBorders>
            <w:tcMar>
              <w:right w:w="115" w:type="dxa"/>
            </w:tcMar>
            <w:vAlign w:val="bottom"/>
          </w:tcPr>
          <w:p w14:paraId="6FBEC00E" w14:textId="7FC1E27D" w:rsidR="008B6365" w:rsidRDefault="00FF3E22" w:rsidP="005A5523">
            <w:proofErr w:type="spellStart"/>
            <w:r>
              <w:t>Clarusway</w:t>
            </w:r>
            <w:proofErr w:type="spellEnd"/>
            <w:r>
              <w:t xml:space="preserve"> LLC.</w:t>
            </w:r>
          </w:p>
        </w:tc>
        <w:tc>
          <w:tcPr>
            <w:tcW w:w="811" w:type="dxa"/>
            <w:tcMar>
              <w:right w:w="115" w:type="dxa"/>
            </w:tcMar>
            <w:vAlign w:val="bottom"/>
          </w:tcPr>
          <w:p w14:paraId="03DAC5A9" w14:textId="77777777" w:rsidR="008B6365" w:rsidRDefault="00C83FBA" w:rsidP="005A5523">
            <w:pPr>
              <w:jc w:val="right"/>
            </w:pPr>
            <w:sdt>
              <w:sdtPr>
                <w:alias w:val="Date:"/>
                <w:tag w:val="Date:"/>
                <w:id w:val="-305245600"/>
                <w:placeholder>
                  <w:docPart w:val="E731493156B94664A3CD29D73D514782"/>
                </w:placeholder>
                <w:temporary/>
                <w:showingPlcHdr/>
                <w15:appearance w15:val="hidden"/>
              </w:sdtPr>
              <w:sdtEndPr/>
              <w:sdtContent>
                <w:r w:rsidR="00C65A12">
                  <w:t>Dat</w:t>
                </w:r>
                <w:r w:rsidR="00C760E3">
                  <w:t>e</w:t>
                </w:r>
              </w:sdtContent>
            </w:sdt>
            <w:r w:rsidR="00075CF6">
              <w:t>:</w:t>
            </w:r>
          </w:p>
        </w:tc>
        <w:sdt>
          <w:sdtPr>
            <w:alias w:val="Enter date:"/>
            <w:tag w:val="Enter date:"/>
            <w:id w:val="-514230420"/>
            <w:placeholder>
              <w:docPart w:val="E8C515E0711C42CE9FE63039FF99F1F0"/>
            </w:placeholder>
            <w:temporary/>
            <w:showingPlcHdr/>
            <w15:appearance w15:val="hidden"/>
          </w:sdtPr>
          <w:sdtEndPr/>
          <w:sdtContent>
            <w:tc>
              <w:tcPr>
                <w:tcW w:w="1441" w:type="dxa"/>
                <w:tcBorders>
                  <w:bottom w:val="single" w:sz="4" w:space="0" w:color="000000" w:themeColor="text1"/>
                </w:tcBorders>
                <w:tcMar>
                  <w:right w:w="115" w:type="dxa"/>
                </w:tcMar>
                <w:vAlign w:val="bottom"/>
              </w:tcPr>
              <w:p w14:paraId="7ADD9F82" w14:textId="77777777" w:rsidR="008B6365" w:rsidRDefault="00C65A12" w:rsidP="005A5523">
                <w:r w:rsidRPr="009243F5">
                  <w:t xml:space="preserve">Enter </w:t>
                </w:r>
                <w:r w:rsidR="00BB1004">
                  <w:t>d</w:t>
                </w:r>
                <w:r w:rsidRPr="009243F5">
                  <w:t>ate</w:t>
                </w:r>
              </w:p>
            </w:tc>
          </w:sdtContent>
        </w:sdt>
        <w:tc>
          <w:tcPr>
            <w:tcW w:w="811" w:type="dxa"/>
            <w:tcMar>
              <w:right w:w="115" w:type="dxa"/>
            </w:tcMar>
            <w:vAlign w:val="bottom"/>
          </w:tcPr>
          <w:p w14:paraId="233D4A7F" w14:textId="77777777" w:rsidR="008B6365" w:rsidRDefault="00C83FBA" w:rsidP="005A5523">
            <w:pPr>
              <w:jc w:val="right"/>
            </w:pPr>
            <w:sdt>
              <w:sdtPr>
                <w:alias w:val="Time:"/>
                <w:tag w:val="Time:"/>
                <w:id w:val="-431667029"/>
                <w:placeholder>
                  <w:docPart w:val="E1DE22796D0D4BD488D2936D52AF38C6"/>
                </w:placeholder>
                <w:temporary/>
                <w:showingPlcHdr/>
                <w15:appearance w15:val="hidden"/>
              </w:sdtPr>
              <w:sdtEndPr/>
              <w:sdtContent>
                <w:r w:rsidR="00C65A12">
                  <w:t>Time</w:t>
                </w:r>
              </w:sdtContent>
            </w:sdt>
            <w:r w:rsidR="00075CF6">
              <w:t>:</w:t>
            </w:r>
          </w:p>
        </w:tc>
        <w:sdt>
          <w:sdtPr>
            <w:alias w:val="Enter time:"/>
            <w:tag w:val="Enter time:"/>
            <w:id w:val="1974404781"/>
            <w:placeholder>
              <w:docPart w:val="7A4317BE04384649B6C792045F3A6486"/>
            </w:placeholder>
            <w:temporary/>
            <w:showingPlcHdr/>
            <w15:appearance w15:val="hidden"/>
          </w:sdtPr>
          <w:sdtEndPr/>
          <w:sdtContent>
            <w:tc>
              <w:tcPr>
                <w:tcW w:w="1166" w:type="dxa"/>
                <w:tcBorders>
                  <w:bottom w:val="single" w:sz="4" w:space="0" w:color="000000" w:themeColor="text1"/>
                </w:tcBorders>
                <w:tcMar>
                  <w:right w:w="115" w:type="dxa"/>
                </w:tcMar>
                <w:vAlign w:val="bottom"/>
              </w:tcPr>
              <w:p w14:paraId="015F9ED1" w14:textId="77777777" w:rsidR="008B6365" w:rsidRDefault="00C65A12" w:rsidP="005A5523">
                <w:r>
                  <w:t xml:space="preserve">Enter </w:t>
                </w:r>
                <w:r w:rsidR="00BB1004">
                  <w:t>t</w:t>
                </w:r>
                <w:r>
                  <w:t>ime</w:t>
                </w:r>
              </w:p>
            </w:tc>
          </w:sdtContent>
        </w:sdt>
      </w:tr>
    </w:tbl>
    <w:tbl>
      <w:tblPr>
        <w:tblStyle w:val="TableGridLight"/>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5DB368FD" w14:textId="77777777" w:rsidTr="00F25F7F">
        <w:trPr>
          <w:trHeight w:val="432"/>
        </w:trPr>
        <w:tc>
          <w:tcPr>
            <w:tcW w:w="1800" w:type="dxa"/>
            <w:tcBorders>
              <w:top w:val="nil"/>
              <w:bottom w:val="nil"/>
            </w:tcBorders>
            <w:tcMar>
              <w:left w:w="0" w:type="dxa"/>
              <w:right w:w="115" w:type="dxa"/>
            </w:tcMar>
            <w:vAlign w:val="bottom"/>
          </w:tcPr>
          <w:p w14:paraId="0ECDD466" w14:textId="77777777" w:rsidR="004668FB" w:rsidRDefault="00C83FBA" w:rsidP="004509FE">
            <w:sdt>
              <w:sdtPr>
                <w:alias w:val="Interviewer name:"/>
                <w:tag w:val="Interviewer name:"/>
                <w:id w:val="1682695795"/>
                <w:placeholder>
                  <w:docPart w:val="36A130A8E81E4C22A84D02741FA55666"/>
                </w:placeholder>
                <w:temporary/>
                <w:showingPlcHdr/>
                <w15:appearance w15:val="hidden"/>
              </w:sdtPr>
              <w:sdtEndPr/>
              <w:sdtContent>
                <w:r w:rsidR="009D3068">
                  <w:t>Interviewer Name</w:t>
                </w:r>
              </w:sdtContent>
            </w:sdt>
            <w:r w:rsidR="004668FB">
              <w:t>:</w:t>
            </w:r>
          </w:p>
        </w:tc>
        <w:tc>
          <w:tcPr>
            <w:tcW w:w="7560" w:type="dxa"/>
            <w:tcMar>
              <w:left w:w="0" w:type="dxa"/>
              <w:right w:w="115" w:type="dxa"/>
            </w:tcMar>
            <w:vAlign w:val="bottom"/>
          </w:tcPr>
          <w:p w14:paraId="095A0661" w14:textId="5470630C" w:rsidR="004668FB" w:rsidRDefault="00FF3E22" w:rsidP="004509FE">
            <w:r>
              <w:t>Kellen P Kapper</w:t>
            </w:r>
          </w:p>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2880"/>
        <w:gridCol w:w="2610"/>
        <w:gridCol w:w="2070"/>
      </w:tblGrid>
      <w:tr w:rsidR="004668FB" w14:paraId="5D062193" w14:textId="77777777" w:rsidTr="00F25F7F">
        <w:trPr>
          <w:trHeight w:val="432"/>
        </w:trPr>
        <w:tc>
          <w:tcPr>
            <w:tcW w:w="1800" w:type="dxa"/>
            <w:vAlign w:val="bottom"/>
          </w:tcPr>
          <w:p w14:paraId="46CFA320" w14:textId="77777777" w:rsidR="004668FB" w:rsidRDefault="00C83FBA" w:rsidP="004509FE">
            <w:sdt>
              <w:sdtPr>
                <w:alias w:val="Interviewer title:"/>
                <w:tag w:val="Interviewer title:"/>
                <w:id w:val="1571239925"/>
                <w:placeholder>
                  <w:docPart w:val="2CBEA5A4A06641A7926BADC6718E19CB"/>
                </w:placeholder>
                <w:temporary/>
                <w:showingPlcHdr/>
                <w15:appearance w15:val="hidden"/>
              </w:sdtPr>
              <w:sdtEndPr/>
              <w:sdtContent>
                <w:r w:rsidR="009D3068">
                  <w:t>Interviewer Title</w:t>
                </w:r>
              </w:sdtContent>
            </w:sdt>
            <w:r w:rsidR="009D3068">
              <w:t>:</w:t>
            </w:r>
          </w:p>
        </w:tc>
        <w:tc>
          <w:tcPr>
            <w:tcW w:w="2880" w:type="dxa"/>
            <w:tcBorders>
              <w:bottom w:val="single" w:sz="4" w:space="0" w:color="000000" w:themeColor="text1"/>
            </w:tcBorders>
            <w:vAlign w:val="bottom"/>
          </w:tcPr>
          <w:p w14:paraId="26B1EE13" w14:textId="51C2B6F9" w:rsidR="004668FB" w:rsidRDefault="00FF3E22" w:rsidP="004509FE">
            <w:r>
              <w:t>Senior DevOps Engineer</w:t>
            </w:r>
          </w:p>
        </w:tc>
        <w:tc>
          <w:tcPr>
            <w:tcW w:w="2610" w:type="dxa"/>
            <w:vAlign w:val="bottom"/>
          </w:tcPr>
          <w:p w14:paraId="13071484" w14:textId="77777777" w:rsidR="004668FB" w:rsidRDefault="00C83FBA" w:rsidP="004509FE">
            <w:pPr>
              <w:jc w:val="right"/>
            </w:pPr>
            <w:sdt>
              <w:sdtPr>
                <w:alias w:val="Interviewer phone number:"/>
                <w:tag w:val="Interviewer phone number:"/>
                <w:id w:val="1089048104"/>
                <w:placeholder>
                  <w:docPart w:val="8F13269D793E4C83858A28576E2EC3EB"/>
                </w:placeholder>
                <w:showingPlcHdr/>
                <w15:appearance w15:val="hidden"/>
              </w:sdtPr>
              <w:sdtEndPr/>
              <w:sdtContent>
                <w:r w:rsidR="0087103E" w:rsidRPr="00135F16">
                  <w:t>Interviewer Phone Number</w:t>
                </w:r>
              </w:sdtContent>
            </w:sdt>
            <w:r w:rsidR="00075CF6">
              <w:t>:</w:t>
            </w:r>
          </w:p>
        </w:tc>
        <w:tc>
          <w:tcPr>
            <w:tcW w:w="2070" w:type="dxa"/>
            <w:tcBorders>
              <w:bottom w:val="single" w:sz="4" w:space="0" w:color="000000" w:themeColor="text1"/>
            </w:tcBorders>
            <w:vAlign w:val="bottom"/>
          </w:tcPr>
          <w:p w14:paraId="11AAB59E" w14:textId="3CC67F80" w:rsidR="004668FB" w:rsidRDefault="00FF3E22" w:rsidP="004509FE">
            <w:r>
              <w:t xml:space="preserve"> 330-604-0625</w:t>
            </w: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5031A42A" w14:textId="77777777" w:rsidTr="00AA162A">
        <w:trPr>
          <w:trHeight w:val="432"/>
        </w:trPr>
        <w:tc>
          <w:tcPr>
            <w:tcW w:w="1800" w:type="dxa"/>
            <w:tcBorders>
              <w:top w:val="nil"/>
              <w:bottom w:val="nil"/>
            </w:tcBorders>
            <w:tcMar>
              <w:left w:w="0" w:type="dxa"/>
              <w:right w:w="0" w:type="dxa"/>
            </w:tcMar>
            <w:vAlign w:val="bottom"/>
          </w:tcPr>
          <w:p w14:paraId="4F42E090" w14:textId="77777777" w:rsidR="004668FB" w:rsidRDefault="00C83FBA" w:rsidP="004509FE">
            <w:sdt>
              <w:sdtPr>
                <w:alias w:val="Position applied for:"/>
                <w:tag w:val="Position applied for:"/>
                <w:id w:val="1291475185"/>
                <w:placeholder>
                  <w:docPart w:val="CDB08A70EB4F495AA1488EACA45F3C13"/>
                </w:placeholder>
                <w:temporary/>
                <w:showingPlcHdr/>
                <w15:appearance w15:val="hidden"/>
              </w:sdtPr>
              <w:sdtEndPr/>
              <w:sdtContent>
                <w:r w:rsidR="004668FB">
                  <w:t>Position Applied For</w:t>
                </w:r>
              </w:sdtContent>
            </w:sdt>
            <w:r w:rsidR="00C760E3">
              <w:t>:</w:t>
            </w:r>
          </w:p>
        </w:tc>
        <w:tc>
          <w:tcPr>
            <w:tcW w:w="7560" w:type="dxa"/>
            <w:tcMar>
              <w:left w:w="0" w:type="dxa"/>
              <w:right w:w="0" w:type="dxa"/>
            </w:tcMar>
            <w:vAlign w:val="bottom"/>
          </w:tcPr>
          <w:p w14:paraId="53ADDE2F" w14:textId="12CB7231" w:rsidR="004668FB" w:rsidRDefault="00FF3E22" w:rsidP="004509FE">
            <w:r>
              <w:t>Introductory DevOps Role</w:t>
            </w:r>
          </w:p>
        </w:tc>
      </w:tr>
      <w:tr w:rsidR="004668FB" w14:paraId="69FF5680" w14:textId="77777777" w:rsidTr="00AA162A">
        <w:trPr>
          <w:trHeight w:val="432"/>
        </w:trPr>
        <w:tc>
          <w:tcPr>
            <w:tcW w:w="1800" w:type="dxa"/>
            <w:tcBorders>
              <w:top w:val="nil"/>
              <w:bottom w:val="nil"/>
            </w:tcBorders>
            <w:tcMar>
              <w:left w:w="0" w:type="dxa"/>
              <w:right w:w="0" w:type="dxa"/>
            </w:tcMar>
            <w:vAlign w:val="bottom"/>
          </w:tcPr>
          <w:p w14:paraId="1B73B919" w14:textId="77777777" w:rsidR="004668FB" w:rsidRDefault="00C83FBA" w:rsidP="004509FE">
            <w:sdt>
              <w:sdtPr>
                <w:alias w:val="Required Skills:"/>
                <w:tag w:val="Required Skills:"/>
                <w:id w:val="1812603375"/>
                <w:placeholder>
                  <w:docPart w:val="048D3AD1A5AF464D9BAEE2EA27F27194"/>
                </w:placeholder>
                <w:temporary/>
                <w:showingPlcHdr/>
                <w15:appearance w15:val="hidden"/>
              </w:sdtPr>
              <w:sdtEndPr/>
              <w:sdtContent>
                <w:r w:rsidR="004668FB">
                  <w:t>Required Skills</w:t>
                </w:r>
              </w:sdtContent>
            </w:sdt>
            <w:r w:rsidR="00C760E3">
              <w:t>:</w:t>
            </w:r>
          </w:p>
        </w:tc>
        <w:tc>
          <w:tcPr>
            <w:tcW w:w="7560" w:type="dxa"/>
            <w:tcMar>
              <w:left w:w="0" w:type="dxa"/>
              <w:right w:w="0" w:type="dxa"/>
            </w:tcMar>
            <w:vAlign w:val="bottom"/>
          </w:tcPr>
          <w:p w14:paraId="4190C5C1" w14:textId="5B2F8241" w:rsidR="004668FB" w:rsidRDefault="00FF3E22" w:rsidP="004509FE">
            <w:r>
              <w:t>Kubernetes, AWS, GCP, Docker, Jenkins/CICD, Provisioning Software</w:t>
            </w:r>
            <w:r w:rsidR="00D8090C">
              <w:t>, Monitoring</w:t>
            </w:r>
          </w:p>
        </w:tc>
      </w:tr>
    </w:tbl>
    <w:p w14:paraId="03A66118" w14:textId="77777777" w:rsidR="004668FB" w:rsidRDefault="004668FB" w:rsidP="008D5C81"/>
    <w:p w14:paraId="20E77B1C" w14:textId="70983713" w:rsidR="008C2AA8" w:rsidRDefault="00FF3E22" w:rsidP="008C2AA8">
      <w:pPr>
        <w:pStyle w:val="Heading2"/>
      </w:pPr>
      <w:r>
        <w:t>Questions to Ask Candidate</w:t>
      </w:r>
    </w:p>
    <w:tbl>
      <w:tblPr>
        <w:tblStyle w:val="NoteForm1"/>
        <w:tblW w:w="5000" w:type="pct"/>
        <w:tblLayout w:type="fixed"/>
        <w:tblLook w:val="04A0" w:firstRow="1" w:lastRow="0" w:firstColumn="1" w:lastColumn="0" w:noHBand="0" w:noVBand="1"/>
        <w:tblDescription w:val="Space to write down questions and notes table 1"/>
      </w:tblPr>
      <w:tblGrid>
        <w:gridCol w:w="1440"/>
        <w:gridCol w:w="7920"/>
      </w:tblGrid>
      <w:tr w:rsidR="00EE72EC" w14:paraId="5E0D1388"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6B6AAD26" w14:textId="77777777" w:rsidR="00EE72EC" w:rsidRDefault="00C83FBA" w:rsidP="008D5C81">
            <w:sdt>
              <w:sdtPr>
                <w:alias w:val="Question 1:"/>
                <w:tag w:val="Question 1:"/>
                <w:id w:val="1472794450"/>
                <w:placeholder>
                  <w:docPart w:val="7BDFAAA04DD944339E89B6C118360775"/>
                </w:placeholder>
                <w:temporary/>
                <w:showingPlcHdr/>
                <w15:appearance w15:val="hidden"/>
              </w:sdtPr>
              <w:sdtEndPr/>
              <w:sdtContent>
                <w:r w:rsidR="00EE72EC">
                  <w:t>Question</w:t>
                </w:r>
                <w:r w:rsidR="0002013D">
                  <w:t xml:space="preserve"> #1</w:t>
                </w:r>
              </w:sdtContent>
            </w:sdt>
            <w:r w:rsidR="00C760E3">
              <w:t>:</w:t>
            </w:r>
          </w:p>
        </w:tc>
        <w:tc>
          <w:tcPr>
            <w:tcW w:w="7920" w:type="dxa"/>
          </w:tcPr>
          <w:p w14:paraId="76816BAF" w14:textId="6BBD9115" w:rsidR="00EE72EC" w:rsidRDefault="0075462F" w:rsidP="008D5C81">
            <w:pPr>
              <w:cnfStyle w:val="100000000000" w:firstRow="1" w:lastRow="0" w:firstColumn="0" w:lastColumn="0" w:oddVBand="0" w:evenVBand="0" w:oddHBand="0" w:evenHBand="0" w:firstRowFirstColumn="0" w:firstRowLastColumn="0" w:lastRowFirstColumn="0" w:lastRowLastColumn="0"/>
            </w:pPr>
            <w:r>
              <w:t xml:space="preserve">The application we maintain could at best be considered “Monolithic”. We have </w:t>
            </w:r>
            <w:r w:rsidR="00C503E9">
              <w:t>heard good things about EC2 and wanted to know if you could offer any perspective on this? Any recommendations on the tools provided by AWS?</w:t>
            </w:r>
          </w:p>
        </w:tc>
      </w:tr>
      <w:tr w:rsidR="00EE72EC" w14:paraId="2F37AB2F" w14:textId="77777777" w:rsidTr="005F2375">
        <w:tc>
          <w:tcPr>
            <w:cnfStyle w:val="001000000000" w:firstRow="0" w:lastRow="0" w:firstColumn="1" w:lastColumn="0" w:oddVBand="0" w:evenVBand="0" w:oddHBand="0" w:evenHBand="0" w:firstRowFirstColumn="0" w:firstRowLastColumn="0" w:lastRowFirstColumn="0" w:lastRowLastColumn="0"/>
            <w:tcW w:w="1440" w:type="dxa"/>
          </w:tcPr>
          <w:p w14:paraId="36B32518" w14:textId="77777777" w:rsidR="00EE72EC" w:rsidRDefault="00C83FBA" w:rsidP="00D1208D">
            <w:pPr>
              <w:pStyle w:val="Notes"/>
            </w:pPr>
            <w:sdt>
              <w:sdtPr>
                <w:alias w:val="Notes:"/>
                <w:tag w:val="Notes:"/>
                <w:id w:val="866720255"/>
                <w:placeholder>
                  <w:docPart w:val="F8D8620B1F764F7FB805CE268E669927"/>
                </w:placeholder>
                <w:temporary/>
                <w:showingPlcHdr/>
                <w15:appearance w15:val="hidden"/>
              </w:sdtPr>
              <w:sdtEndPr/>
              <w:sdtContent>
                <w:r w:rsidR="00D1208D">
                  <w:t>Notes</w:t>
                </w:r>
              </w:sdtContent>
            </w:sdt>
            <w:r w:rsidR="00C760E3">
              <w:t>:</w:t>
            </w:r>
          </w:p>
        </w:tc>
        <w:sdt>
          <w:sdtPr>
            <w:alias w:val="Enter notes:"/>
            <w:tag w:val="Enter notes:"/>
            <w:id w:val="938182028"/>
            <w:placeholder>
              <w:docPart w:val="91464A958222468D8BA16A27E5541922"/>
            </w:placeholder>
            <w:temporary/>
            <w:showingPlcHdr/>
            <w15:appearance w15:val="hidden"/>
          </w:sdtPr>
          <w:sdtEndPr/>
          <w:sdtContent>
            <w:tc>
              <w:tcPr>
                <w:tcW w:w="7920" w:type="dxa"/>
              </w:tcPr>
              <w:p w14:paraId="11A2D7A6" w14:textId="77777777" w:rsidR="00EE72EC" w:rsidRDefault="00D1208D" w:rsidP="00D1208D">
                <w:pPr>
                  <w:pStyle w:val="Notes"/>
                  <w:cnfStyle w:val="000000000000" w:firstRow="0" w:lastRow="0" w:firstColumn="0" w:lastColumn="0" w:oddVBand="0" w:evenVBand="0" w:oddHBand="0" w:evenHBand="0" w:firstRowFirstColumn="0" w:firstRowLastColumn="0" w:lastRowFirstColumn="0" w:lastRowLastColumn="0"/>
                </w:pPr>
                <w:r>
                  <w:t xml:space="preserve">Enter </w:t>
                </w:r>
                <w:r w:rsidR="00952642">
                  <w:t>n</w:t>
                </w:r>
                <w:r>
                  <w:t>otes</w:t>
                </w:r>
              </w:p>
            </w:tc>
          </w:sdtContent>
        </w:sdt>
      </w:tr>
    </w:tbl>
    <w:p w14:paraId="05AF068A" w14:textId="77777777" w:rsidR="00EE72EC" w:rsidRDefault="00EE72EC" w:rsidP="008D5C81"/>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440"/>
        <w:gridCol w:w="7920"/>
      </w:tblGrid>
      <w:tr w:rsidR="00EE72EC" w14:paraId="52F41644"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69A9528" w14:textId="77777777" w:rsidR="00EE72EC" w:rsidRDefault="00C83FBA" w:rsidP="008D5C81">
            <w:sdt>
              <w:sdtPr>
                <w:alias w:val="Question 2:"/>
                <w:tag w:val="Question 2:"/>
                <w:id w:val="-1638562854"/>
                <w:placeholder>
                  <w:docPart w:val="CE33035826F342B8AF18AFBB7A626755"/>
                </w:placeholder>
                <w:temporary/>
                <w:showingPlcHdr/>
                <w15:appearance w15:val="hidden"/>
              </w:sdtPr>
              <w:sdtEndPr/>
              <w:sdtContent>
                <w:r w:rsidR="00EE72EC">
                  <w:t>Question</w:t>
                </w:r>
                <w:r w:rsidR="0002013D">
                  <w:t xml:space="preserve"> #2</w:t>
                </w:r>
              </w:sdtContent>
            </w:sdt>
            <w:r w:rsidR="0002013D">
              <w:t>:</w:t>
            </w:r>
          </w:p>
        </w:tc>
        <w:tc>
          <w:tcPr>
            <w:tcW w:w="7920" w:type="dxa"/>
          </w:tcPr>
          <w:p w14:paraId="1358DBC7" w14:textId="7989595D" w:rsidR="00EE72EC" w:rsidRDefault="0075462F" w:rsidP="008D5C81">
            <w:pPr>
              <w:cnfStyle w:val="100000000000" w:firstRow="1" w:lastRow="0" w:firstColumn="0" w:lastColumn="0" w:oddVBand="0" w:evenVBand="0" w:oddHBand="0" w:evenHBand="0" w:firstRowFirstColumn="0" w:firstRowLastColumn="0" w:lastRowFirstColumn="0" w:lastRowLastColumn="0"/>
            </w:pPr>
            <w:r>
              <w:t xml:space="preserve">For a while we have been looking to expand our test coverage and automate it if possible, what would you suggest </w:t>
            </w:r>
            <w:r w:rsidR="009E2D09">
              <w:t>for implementing or</w:t>
            </w:r>
            <w:r>
              <w:t xml:space="preserve"> address</w:t>
            </w:r>
            <w:r w:rsidR="009E2D09">
              <w:t>ing</w:t>
            </w:r>
            <w:r>
              <w:t xml:space="preserve"> this challenge? </w:t>
            </w:r>
            <w:r w:rsidR="00C503E9">
              <w:t>Have you heard anything about Jenkins or Bamboo?</w:t>
            </w:r>
          </w:p>
        </w:tc>
      </w:tr>
      <w:tr w:rsidR="00EE72EC" w14:paraId="4180CF94"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790718A6" w14:textId="77777777" w:rsidR="00EE72EC" w:rsidRDefault="00C83FBA" w:rsidP="00D1208D">
            <w:pPr>
              <w:pStyle w:val="Notes"/>
            </w:pPr>
            <w:sdt>
              <w:sdtPr>
                <w:alias w:val="Notes:"/>
                <w:tag w:val="Notes:"/>
                <w:id w:val="-750116236"/>
                <w:placeholder>
                  <w:docPart w:val="4AB771A52A6A42EBBDA246FCA16883F6"/>
                </w:placeholder>
                <w:temporary/>
                <w:showingPlcHdr/>
                <w15:appearance w15:val="hidden"/>
              </w:sdtPr>
              <w:sdtEndPr/>
              <w:sdtContent>
                <w:r w:rsidR="00EE72EC">
                  <w:t>Notes</w:t>
                </w:r>
              </w:sdtContent>
            </w:sdt>
            <w:r w:rsidR="0002013D">
              <w:t>:</w:t>
            </w:r>
          </w:p>
        </w:tc>
        <w:sdt>
          <w:sdtPr>
            <w:alias w:val="Enter notes:"/>
            <w:tag w:val="Enter notes:"/>
            <w:id w:val="250636111"/>
            <w:placeholder>
              <w:docPart w:val="963760DCDF4D424DAF1FAA28F82F899E"/>
            </w:placeholder>
            <w:temporary/>
            <w:showingPlcHdr/>
            <w15:appearance w15:val="hidden"/>
          </w:sdtPr>
          <w:sdtEndPr/>
          <w:sdtContent>
            <w:tc>
              <w:tcPr>
                <w:tcW w:w="7920" w:type="dxa"/>
              </w:tcPr>
              <w:p w14:paraId="2049925D" w14:textId="77777777" w:rsidR="00EE72EC" w:rsidRDefault="00EE72EC" w:rsidP="00D1208D">
                <w:pPr>
                  <w:pStyle w:val="Notes"/>
                  <w:cnfStyle w:val="000000000000" w:firstRow="0" w:lastRow="0" w:firstColumn="0" w:lastColumn="0" w:oddVBand="0" w:evenVBand="0" w:oddHBand="0" w:evenHBand="0" w:firstRowFirstColumn="0" w:firstRowLastColumn="0" w:lastRowFirstColumn="0" w:lastRowLastColumn="0"/>
                </w:pPr>
                <w:r>
                  <w:t xml:space="preserve">Enter </w:t>
                </w:r>
                <w:r w:rsidR="00952642">
                  <w:t>n</w:t>
                </w:r>
                <w:r>
                  <w:t>otes</w:t>
                </w:r>
              </w:p>
            </w:tc>
          </w:sdtContent>
        </w:sdt>
      </w:tr>
    </w:tbl>
    <w:p w14:paraId="05A839C9" w14:textId="77777777" w:rsidR="00EE72EC" w:rsidRDefault="00EE72EC" w:rsidP="008D5C81"/>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EE72EC" w14:paraId="4DB90666"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1BD7F68" w14:textId="77777777" w:rsidR="00EE72EC" w:rsidRDefault="00C83FBA" w:rsidP="008D5C81">
            <w:sdt>
              <w:sdtPr>
                <w:alias w:val="Question 3:"/>
                <w:tag w:val="Question 3:"/>
                <w:id w:val="1978417052"/>
                <w:placeholder>
                  <w:docPart w:val="969F16D6129A4315A0E4E78C8DAB3412"/>
                </w:placeholder>
                <w:temporary/>
                <w:showingPlcHdr/>
                <w15:appearance w15:val="hidden"/>
              </w:sdtPr>
              <w:sdtEndPr/>
              <w:sdtContent>
                <w:r w:rsidR="00EE72EC">
                  <w:t>Question</w:t>
                </w:r>
                <w:r w:rsidR="0002013D">
                  <w:t xml:space="preserve"> #3</w:t>
                </w:r>
              </w:sdtContent>
            </w:sdt>
            <w:r w:rsidR="00C760E3">
              <w:t>:</w:t>
            </w:r>
          </w:p>
        </w:tc>
        <w:tc>
          <w:tcPr>
            <w:tcW w:w="7920" w:type="dxa"/>
          </w:tcPr>
          <w:p w14:paraId="7DCD72C6" w14:textId="5D609649" w:rsidR="00EE72EC" w:rsidRDefault="009E2D09" w:rsidP="008D5C81">
            <w:pPr>
              <w:cnfStyle w:val="100000000000" w:firstRow="1" w:lastRow="0" w:firstColumn="0" w:lastColumn="0" w:oddVBand="0" w:evenVBand="0" w:oddHBand="0" w:evenHBand="0" w:firstRowFirstColumn="0" w:firstRowLastColumn="0" w:lastRowFirstColumn="0" w:lastRowLastColumn="0"/>
            </w:pPr>
            <w:r>
              <w:t>We have been looking into Docker Swarm and Kubernetes as possible options to help keep our infrastructure up to par with the modern standards. What can you tell me about these tools, which do you suggest we use, which one do you prefer working with?</w:t>
            </w:r>
          </w:p>
        </w:tc>
      </w:tr>
      <w:tr w:rsidR="00EE72EC" w14:paraId="03C7D994"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4E374342" w14:textId="77777777" w:rsidR="00EE72EC" w:rsidRDefault="00C83FBA" w:rsidP="00D1208D">
            <w:pPr>
              <w:pStyle w:val="Notes"/>
            </w:pPr>
            <w:sdt>
              <w:sdtPr>
                <w:alias w:val="Notes:"/>
                <w:tag w:val="Notes:"/>
                <w:id w:val="1614559461"/>
                <w:placeholder>
                  <w:docPart w:val="CCEDD9A7BE2E4A27A279613CAA3FE5DC"/>
                </w:placeholder>
                <w:temporary/>
                <w:showingPlcHdr/>
                <w15:appearance w15:val="hidden"/>
              </w:sdtPr>
              <w:sdtEndPr/>
              <w:sdtContent>
                <w:r w:rsidR="00EE72EC">
                  <w:t>Notes</w:t>
                </w:r>
              </w:sdtContent>
            </w:sdt>
            <w:r w:rsidR="00C760E3">
              <w:t>:</w:t>
            </w:r>
          </w:p>
        </w:tc>
        <w:sdt>
          <w:sdtPr>
            <w:alias w:val="Enter notes:"/>
            <w:tag w:val="Enter notes:"/>
            <w:id w:val="2033071923"/>
            <w:placeholder>
              <w:docPart w:val="9C14A31F9FF24AE3A8A618A7C7BDFB82"/>
            </w:placeholder>
            <w:temporary/>
            <w:showingPlcHdr/>
            <w15:appearance w15:val="hidden"/>
          </w:sdtPr>
          <w:sdtEndPr/>
          <w:sdtContent>
            <w:tc>
              <w:tcPr>
                <w:tcW w:w="7920" w:type="dxa"/>
              </w:tcPr>
              <w:p w14:paraId="391C0A67" w14:textId="77777777" w:rsidR="00EE72EC" w:rsidRDefault="00EE72EC" w:rsidP="00D1208D">
                <w:pPr>
                  <w:pStyle w:val="Notes"/>
                  <w:cnfStyle w:val="000000000000" w:firstRow="0" w:lastRow="0" w:firstColumn="0" w:lastColumn="0" w:oddVBand="0" w:evenVBand="0" w:oddHBand="0" w:evenHBand="0" w:firstRowFirstColumn="0" w:firstRowLastColumn="0" w:lastRowFirstColumn="0" w:lastRowLastColumn="0"/>
                </w:pPr>
                <w:r>
                  <w:t xml:space="preserve">Enter </w:t>
                </w:r>
                <w:r w:rsidR="00952642">
                  <w:t>n</w:t>
                </w:r>
                <w:r>
                  <w:t>otes</w:t>
                </w:r>
              </w:p>
            </w:tc>
          </w:sdtContent>
        </w:sdt>
      </w:tr>
    </w:tbl>
    <w:p w14:paraId="06381F72" w14:textId="4631ECED" w:rsidR="009E2D09" w:rsidRDefault="009E2D09" w:rsidP="009E2D09"/>
    <w:p w14:paraId="045B1FA3" w14:textId="36D95408" w:rsidR="009E2D09" w:rsidRDefault="009E2D09" w:rsidP="009E2D09"/>
    <w:p w14:paraId="61A49C6C" w14:textId="5468099E" w:rsidR="009E2D09" w:rsidRDefault="009E2D09" w:rsidP="009E2D09"/>
    <w:p w14:paraId="3645C4E5" w14:textId="77777777" w:rsidR="003A37F4" w:rsidRDefault="003A37F4"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525BEC64"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21B1316" w14:textId="76BBEF60" w:rsidR="009E2D09" w:rsidRDefault="009E2D09" w:rsidP="005673E1">
            <w:r>
              <w:lastRenderedPageBreak/>
              <w:t>Question #4:</w:t>
            </w:r>
          </w:p>
        </w:tc>
        <w:tc>
          <w:tcPr>
            <w:tcW w:w="7920" w:type="dxa"/>
          </w:tcPr>
          <w:p w14:paraId="53B7EF15" w14:textId="2237DEB8" w:rsidR="009E2D09" w:rsidRDefault="009E2D09" w:rsidP="005673E1">
            <w:pPr>
              <w:cnfStyle w:val="100000000000" w:firstRow="1" w:lastRow="0" w:firstColumn="0" w:lastColumn="0" w:oddVBand="0" w:evenVBand="0" w:oddHBand="0" w:evenHBand="0" w:firstRowFirstColumn="0" w:firstRowLastColumn="0" w:lastRowFirstColumn="0" w:lastRowLastColumn="0"/>
            </w:pPr>
            <w:r>
              <w:t xml:space="preserve">Every time we end up having to provision a new machine, it takes </w:t>
            </w:r>
            <w:r w:rsidR="003A37F4">
              <w:t>a whole day, and only a few select developers can set them up. Can you help us simplify provisioning tools? If so, how?</w:t>
            </w:r>
          </w:p>
        </w:tc>
      </w:tr>
      <w:tr w:rsidR="009E2D09" w14:paraId="3C727E1A"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2B88AA85" w14:textId="77777777" w:rsidR="009E2D09" w:rsidRDefault="00C83FBA" w:rsidP="005673E1">
            <w:pPr>
              <w:pStyle w:val="Notes"/>
            </w:pPr>
            <w:sdt>
              <w:sdtPr>
                <w:alias w:val="Notes:"/>
                <w:tag w:val="Notes:"/>
                <w:id w:val="-1109507624"/>
                <w:placeholder>
                  <w:docPart w:val="ED8C2A67ADA64E4E96FE0EA59AC1E978"/>
                </w:placeholder>
                <w:temporary/>
                <w:showingPlcHdr/>
                <w15:appearance w15:val="hidden"/>
              </w:sdtPr>
              <w:sdtEndPr/>
              <w:sdtContent>
                <w:r w:rsidR="009E2D09">
                  <w:t>Notes</w:t>
                </w:r>
              </w:sdtContent>
            </w:sdt>
            <w:r w:rsidR="009E2D09">
              <w:t>:</w:t>
            </w:r>
          </w:p>
        </w:tc>
        <w:sdt>
          <w:sdtPr>
            <w:alias w:val="Enter notes:"/>
            <w:tag w:val="Enter notes:"/>
            <w:id w:val="1527143646"/>
            <w:placeholder>
              <w:docPart w:val="8647C15583464809B7612FD3C687DD09"/>
            </w:placeholder>
            <w:temporary/>
            <w:showingPlcHdr/>
            <w15:appearance w15:val="hidden"/>
          </w:sdtPr>
          <w:sdtEndPr/>
          <w:sdtContent>
            <w:tc>
              <w:tcPr>
                <w:tcW w:w="7920" w:type="dxa"/>
              </w:tcPr>
              <w:p w14:paraId="35028343"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3D2C13CD"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18614D8D"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007CD5" w14:textId="2EB0B452" w:rsidR="009E2D09" w:rsidRDefault="003A37F4" w:rsidP="005673E1">
            <w:r>
              <w:t>Question #5</w:t>
            </w:r>
            <w:r w:rsidR="009E2D09">
              <w:t>:</w:t>
            </w:r>
          </w:p>
        </w:tc>
        <w:tc>
          <w:tcPr>
            <w:tcW w:w="7920" w:type="dxa"/>
          </w:tcPr>
          <w:p w14:paraId="30C1DDA8" w14:textId="453FEA8A" w:rsidR="009E2D09" w:rsidRDefault="003A37F4" w:rsidP="005673E1">
            <w:pPr>
              <w:cnfStyle w:val="100000000000" w:firstRow="1" w:lastRow="0" w:firstColumn="0" w:lastColumn="0" w:oddVBand="0" w:evenVBand="0" w:oddHBand="0" w:evenHBand="0" w:firstRowFirstColumn="0" w:firstRowLastColumn="0" w:lastRowFirstColumn="0" w:lastRowLastColumn="0"/>
            </w:pPr>
            <w:r>
              <w:t xml:space="preserve">We would like to be able to check on the health and performance of the machines in our infrastructure, </w:t>
            </w:r>
            <w:r w:rsidR="009177A3">
              <w:t>what kind of tools would we use to accomplish this? Do you have a favorite among these? Perhaps a tool you have worked with more than others?</w:t>
            </w:r>
          </w:p>
        </w:tc>
      </w:tr>
      <w:tr w:rsidR="009E2D09" w14:paraId="39094CAC"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67E8D3B1" w14:textId="77777777" w:rsidR="009E2D09" w:rsidRDefault="00C83FBA" w:rsidP="005673E1">
            <w:pPr>
              <w:pStyle w:val="Notes"/>
            </w:pPr>
            <w:sdt>
              <w:sdtPr>
                <w:alias w:val="Notes:"/>
                <w:tag w:val="Notes:"/>
                <w:id w:val="421687996"/>
                <w:placeholder>
                  <w:docPart w:val="CCC8A59F72AF42D6A16EE7ADD2D9C42A"/>
                </w:placeholder>
                <w:temporary/>
                <w:showingPlcHdr/>
                <w15:appearance w15:val="hidden"/>
              </w:sdtPr>
              <w:sdtEndPr/>
              <w:sdtContent>
                <w:r w:rsidR="009E2D09">
                  <w:t>Notes</w:t>
                </w:r>
              </w:sdtContent>
            </w:sdt>
            <w:r w:rsidR="009E2D09">
              <w:t>:</w:t>
            </w:r>
          </w:p>
        </w:tc>
        <w:sdt>
          <w:sdtPr>
            <w:alias w:val="Enter notes:"/>
            <w:tag w:val="Enter notes:"/>
            <w:id w:val="-535200928"/>
            <w:placeholder>
              <w:docPart w:val="A884265A444343D7B9E355C96E536271"/>
            </w:placeholder>
            <w:temporary/>
            <w:showingPlcHdr/>
            <w15:appearance w15:val="hidden"/>
          </w:sdtPr>
          <w:sdtEndPr/>
          <w:sdtContent>
            <w:tc>
              <w:tcPr>
                <w:tcW w:w="7920" w:type="dxa"/>
              </w:tcPr>
              <w:p w14:paraId="6A0E135A"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1D61BDA7"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17F30E5D"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9B562D8" w14:textId="6F5DA7F6" w:rsidR="009E2D09" w:rsidRDefault="003A37F4" w:rsidP="005673E1">
            <w:r>
              <w:t>Question #6</w:t>
            </w:r>
            <w:r w:rsidR="009E2D09">
              <w:t>:</w:t>
            </w:r>
          </w:p>
        </w:tc>
        <w:tc>
          <w:tcPr>
            <w:tcW w:w="7920" w:type="dxa"/>
          </w:tcPr>
          <w:p w14:paraId="4E9DD4A1" w14:textId="3A18FAA5" w:rsidR="009E2D09" w:rsidRDefault="00C503E9" w:rsidP="005673E1">
            <w:pPr>
              <w:cnfStyle w:val="100000000000" w:firstRow="1" w:lastRow="0" w:firstColumn="0" w:lastColumn="0" w:oddVBand="0" w:evenVBand="0" w:oddHBand="0" w:evenHBand="0" w:firstRowFirstColumn="0" w:firstRowLastColumn="0" w:lastRowFirstColumn="0" w:lastRowLastColumn="0"/>
            </w:pPr>
            <w:r>
              <w:t xml:space="preserve">What is your favorite programming language? What do you like about it? What do you dislike? Rank your top 3. </w:t>
            </w:r>
            <w:r w:rsidR="00C06068">
              <w:t xml:space="preserve"> </w:t>
            </w:r>
          </w:p>
        </w:tc>
      </w:tr>
      <w:tr w:rsidR="009E2D09" w14:paraId="75A4DEA1"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627AD283" w14:textId="77777777" w:rsidR="009E2D09" w:rsidRDefault="00C83FBA" w:rsidP="005673E1">
            <w:pPr>
              <w:pStyle w:val="Notes"/>
            </w:pPr>
            <w:sdt>
              <w:sdtPr>
                <w:alias w:val="Notes:"/>
                <w:tag w:val="Notes:"/>
                <w:id w:val="-120464563"/>
                <w:placeholder>
                  <w:docPart w:val="7D5658F9A73040D59B779E9D261FC41B"/>
                </w:placeholder>
                <w:temporary/>
                <w:showingPlcHdr/>
                <w15:appearance w15:val="hidden"/>
              </w:sdtPr>
              <w:sdtEndPr/>
              <w:sdtContent>
                <w:r w:rsidR="009E2D09">
                  <w:t>Notes</w:t>
                </w:r>
              </w:sdtContent>
            </w:sdt>
            <w:r w:rsidR="009E2D09">
              <w:t>:</w:t>
            </w:r>
          </w:p>
        </w:tc>
        <w:sdt>
          <w:sdtPr>
            <w:alias w:val="Enter notes:"/>
            <w:tag w:val="Enter notes:"/>
            <w:id w:val="1997376532"/>
            <w:placeholder>
              <w:docPart w:val="C601EA371CFE45E38BD7E09E1A13CCB5"/>
            </w:placeholder>
            <w:temporary/>
            <w:showingPlcHdr/>
            <w15:appearance w15:val="hidden"/>
          </w:sdtPr>
          <w:sdtEndPr/>
          <w:sdtContent>
            <w:tc>
              <w:tcPr>
                <w:tcW w:w="7920" w:type="dxa"/>
              </w:tcPr>
              <w:p w14:paraId="1CEAC56E"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44BDFA9E"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50598D1E"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7446813" w14:textId="3ED33240" w:rsidR="009E2D09" w:rsidRDefault="00AC60BB" w:rsidP="005673E1">
            <w:r>
              <w:t>Question #7</w:t>
            </w:r>
            <w:r w:rsidR="009E2D09">
              <w:t>:</w:t>
            </w:r>
          </w:p>
        </w:tc>
        <w:tc>
          <w:tcPr>
            <w:tcW w:w="7920" w:type="dxa"/>
          </w:tcPr>
          <w:p w14:paraId="2659713A" w14:textId="6E791121" w:rsidR="009E2D09" w:rsidRDefault="001250C9" w:rsidP="005673E1">
            <w:pPr>
              <w:cnfStyle w:val="100000000000" w:firstRow="1" w:lastRow="0" w:firstColumn="0" w:lastColumn="0" w:oddVBand="0" w:evenVBand="0" w:oddHBand="0" w:evenHBand="0" w:firstRowFirstColumn="0" w:firstRowLastColumn="0" w:lastRowFirstColumn="0" w:lastRowLastColumn="0"/>
            </w:pPr>
            <w:r>
              <w:t xml:space="preserve">We are interested in the idea of running applications </w:t>
            </w:r>
            <w:r w:rsidR="009177A3">
              <w:t>with</w:t>
            </w:r>
            <w:r>
              <w:t xml:space="preserve"> </w:t>
            </w:r>
            <w:r w:rsidR="009177A3">
              <w:t>Docker</w:t>
            </w:r>
            <w:r>
              <w:t xml:space="preserve">, but we have some concerns. We do know that containers are not durable, and we are worried about losing data. If our application can run in a container, could a database too? How would backups work if we ran our database in a container? </w:t>
            </w:r>
          </w:p>
        </w:tc>
      </w:tr>
      <w:tr w:rsidR="009E2D09" w14:paraId="2CB91DF4"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1687A9F1" w14:textId="77777777" w:rsidR="009E2D09" w:rsidRDefault="00C83FBA" w:rsidP="005673E1">
            <w:pPr>
              <w:pStyle w:val="Notes"/>
            </w:pPr>
            <w:sdt>
              <w:sdtPr>
                <w:alias w:val="Notes:"/>
                <w:tag w:val="Notes:"/>
                <w:id w:val="1430542962"/>
                <w:placeholder>
                  <w:docPart w:val="5D46D4ED42DC4217B2848C840E2C88C0"/>
                </w:placeholder>
                <w:temporary/>
                <w:showingPlcHdr/>
                <w15:appearance w15:val="hidden"/>
              </w:sdtPr>
              <w:sdtEndPr/>
              <w:sdtContent>
                <w:r w:rsidR="009E2D09">
                  <w:t>Notes</w:t>
                </w:r>
              </w:sdtContent>
            </w:sdt>
            <w:r w:rsidR="009E2D09">
              <w:t>:</w:t>
            </w:r>
          </w:p>
        </w:tc>
        <w:sdt>
          <w:sdtPr>
            <w:alias w:val="Enter notes:"/>
            <w:tag w:val="Enter notes:"/>
            <w:id w:val="740597253"/>
            <w:placeholder>
              <w:docPart w:val="CC323A2EC3C747468B78E7E386DD901E"/>
            </w:placeholder>
            <w:temporary/>
            <w:showingPlcHdr/>
            <w15:appearance w15:val="hidden"/>
          </w:sdtPr>
          <w:sdtEndPr/>
          <w:sdtContent>
            <w:tc>
              <w:tcPr>
                <w:tcW w:w="7920" w:type="dxa"/>
              </w:tcPr>
              <w:p w14:paraId="6D8F478F"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7196614B"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1C4F4BD2"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1F7A99" w14:textId="3523D085" w:rsidR="009E2D09" w:rsidRDefault="001250C9" w:rsidP="005673E1">
            <w:r>
              <w:t>Question #8</w:t>
            </w:r>
            <w:r w:rsidR="009E2D09">
              <w:t>:</w:t>
            </w:r>
          </w:p>
        </w:tc>
        <w:tc>
          <w:tcPr>
            <w:tcW w:w="7920" w:type="dxa"/>
          </w:tcPr>
          <w:p w14:paraId="1FAF1F45" w14:textId="485E261B" w:rsidR="009E2D09" w:rsidRPr="00C503E9" w:rsidRDefault="00C503E9" w:rsidP="005673E1">
            <w:pPr>
              <w:cnfStyle w:val="100000000000" w:firstRow="1" w:lastRow="0" w:firstColumn="0" w:lastColumn="0" w:oddVBand="0" w:evenVBand="0" w:oddHBand="0" w:evenHBand="0" w:firstRowFirstColumn="0" w:firstRowLastColumn="0" w:lastRowFirstColumn="0" w:lastRowLastColumn="0"/>
            </w:pPr>
            <w:r>
              <w:t>We like the idea of using Lambda functions. What can you tell me about them?</w:t>
            </w:r>
          </w:p>
        </w:tc>
      </w:tr>
      <w:tr w:rsidR="009E2D09" w14:paraId="7A0422A6"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291C8225" w14:textId="77777777" w:rsidR="009E2D09" w:rsidRDefault="00C83FBA" w:rsidP="005673E1">
            <w:pPr>
              <w:pStyle w:val="Notes"/>
            </w:pPr>
            <w:sdt>
              <w:sdtPr>
                <w:alias w:val="Notes:"/>
                <w:tag w:val="Notes:"/>
                <w:id w:val="274983418"/>
                <w:placeholder>
                  <w:docPart w:val="3F816216A0884309BF98E64035D51FC1"/>
                </w:placeholder>
                <w:temporary/>
                <w:showingPlcHdr/>
                <w15:appearance w15:val="hidden"/>
              </w:sdtPr>
              <w:sdtEndPr/>
              <w:sdtContent>
                <w:r w:rsidR="009E2D09">
                  <w:t>Notes</w:t>
                </w:r>
              </w:sdtContent>
            </w:sdt>
            <w:r w:rsidR="009E2D09">
              <w:t>:</w:t>
            </w:r>
          </w:p>
        </w:tc>
        <w:sdt>
          <w:sdtPr>
            <w:alias w:val="Enter notes:"/>
            <w:tag w:val="Enter notes:"/>
            <w:id w:val="-1796436187"/>
            <w:placeholder>
              <w:docPart w:val="C7D2935EA9DB49DA8F00B711BDEC07B2"/>
            </w:placeholder>
            <w:temporary/>
            <w:showingPlcHdr/>
            <w15:appearance w15:val="hidden"/>
          </w:sdtPr>
          <w:sdtEndPr/>
          <w:sdtContent>
            <w:tc>
              <w:tcPr>
                <w:tcW w:w="7920" w:type="dxa"/>
              </w:tcPr>
              <w:p w14:paraId="45B98A86"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309C6387" w14:textId="5EE8C2A2" w:rsidR="009E2D09" w:rsidRDefault="009E2D09" w:rsidP="009E2D09"/>
    <w:p w14:paraId="227F9F1D" w14:textId="41FF0505" w:rsidR="00C503E9" w:rsidRDefault="00C503E9" w:rsidP="009E2D09"/>
    <w:p w14:paraId="6F7072F8" w14:textId="77777777" w:rsidR="00C503E9" w:rsidRDefault="00C503E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76577A48"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AA3122C" w14:textId="662D279A" w:rsidR="009E2D09" w:rsidRDefault="001250C9" w:rsidP="005673E1">
            <w:r>
              <w:lastRenderedPageBreak/>
              <w:t>Question #9</w:t>
            </w:r>
            <w:r w:rsidR="009E2D09">
              <w:t>:</w:t>
            </w:r>
          </w:p>
        </w:tc>
        <w:tc>
          <w:tcPr>
            <w:tcW w:w="7920" w:type="dxa"/>
          </w:tcPr>
          <w:p w14:paraId="5CFD23E9" w14:textId="0973C4F4" w:rsidR="009E2D09" w:rsidRDefault="00C503E9" w:rsidP="005673E1">
            <w:pPr>
              <w:cnfStyle w:val="100000000000" w:firstRow="1" w:lastRow="0" w:firstColumn="0" w:lastColumn="0" w:oddVBand="0" w:evenVBand="0" w:oddHBand="0" w:evenHBand="0" w:firstRowFirstColumn="0" w:firstRowLastColumn="0" w:lastRowFirstColumn="0" w:lastRowLastColumn="0"/>
            </w:pPr>
            <w:r>
              <w:t>We see a lot of traffic slowing down some of our EC2 instances and are interested in the concept of load balancing, but we know there are plenty of tools on the market to address this. In the scope of EC2, what can you tell us about our load balancing options?</w:t>
            </w:r>
          </w:p>
        </w:tc>
      </w:tr>
      <w:tr w:rsidR="009E2D09" w14:paraId="60D04184"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14FB17CA" w14:textId="77777777" w:rsidR="009E2D09" w:rsidRDefault="00C83FBA" w:rsidP="005673E1">
            <w:pPr>
              <w:pStyle w:val="Notes"/>
            </w:pPr>
            <w:sdt>
              <w:sdtPr>
                <w:alias w:val="Notes:"/>
                <w:tag w:val="Notes:"/>
                <w:id w:val="-754516685"/>
                <w:placeholder>
                  <w:docPart w:val="C510D6D57B144484A01CC6C261EA42A4"/>
                </w:placeholder>
                <w:temporary/>
                <w:showingPlcHdr/>
                <w15:appearance w15:val="hidden"/>
              </w:sdtPr>
              <w:sdtEndPr/>
              <w:sdtContent>
                <w:r w:rsidR="009E2D09">
                  <w:t>Notes</w:t>
                </w:r>
              </w:sdtContent>
            </w:sdt>
            <w:r w:rsidR="009E2D09">
              <w:t>:</w:t>
            </w:r>
          </w:p>
        </w:tc>
        <w:sdt>
          <w:sdtPr>
            <w:alias w:val="Enter notes:"/>
            <w:tag w:val="Enter notes:"/>
            <w:id w:val="175785236"/>
            <w:placeholder>
              <w:docPart w:val="82B3A5FDAAC24ECD9E697022E740F423"/>
            </w:placeholder>
            <w:temporary/>
            <w:showingPlcHdr/>
            <w15:appearance w15:val="hidden"/>
          </w:sdtPr>
          <w:sdtEndPr/>
          <w:sdtContent>
            <w:tc>
              <w:tcPr>
                <w:tcW w:w="7920" w:type="dxa"/>
              </w:tcPr>
              <w:p w14:paraId="7FCC6F21"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618F9C60" w14:textId="77777777" w:rsidR="001250C9" w:rsidRDefault="001250C9" w:rsidP="001250C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1250C9" w14:paraId="2189F7F5"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D6EF4C7" w14:textId="33847BCA" w:rsidR="001250C9" w:rsidRDefault="0065165D" w:rsidP="005673E1">
            <w:r>
              <w:t>Question #10</w:t>
            </w:r>
            <w:r w:rsidR="001250C9">
              <w:t>:</w:t>
            </w:r>
          </w:p>
        </w:tc>
        <w:tc>
          <w:tcPr>
            <w:tcW w:w="7920" w:type="dxa"/>
          </w:tcPr>
          <w:p w14:paraId="04B15156" w14:textId="38CF619D" w:rsidR="001250C9" w:rsidRDefault="00C503E9" w:rsidP="005673E1">
            <w:pPr>
              <w:cnfStyle w:val="100000000000" w:firstRow="1" w:lastRow="0" w:firstColumn="0" w:lastColumn="0" w:oddVBand="0" w:evenVBand="0" w:oddHBand="0" w:evenHBand="0" w:firstRowFirstColumn="0" w:firstRowLastColumn="0" w:lastRowFirstColumn="0" w:lastRowLastColumn="0"/>
            </w:pPr>
            <w:r>
              <w:t>We are interested in the idea of using a remote file system to manage some of our less frequently accessed data. Do you know of any tools or have recommendations that can implement a solution to this problem?</w:t>
            </w:r>
          </w:p>
        </w:tc>
      </w:tr>
      <w:tr w:rsidR="001250C9" w14:paraId="7BA1DE5B"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44FA2FD2" w14:textId="77777777" w:rsidR="001250C9" w:rsidRDefault="00C83FBA" w:rsidP="005673E1">
            <w:pPr>
              <w:pStyle w:val="Notes"/>
            </w:pPr>
            <w:sdt>
              <w:sdtPr>
                <w:alias w:val="Notes:"/>
                <w:tag w:val="Notes:"/>
                <w:id w:val="-146362481"/>
                <w:placeholder>
                  <w:docPart w:val="6880511B66AB49EA982DC6D71E97FF87"/>
                </w:placeholder>
                <w:temporary/>
                <w:showingPlcHdr/>
                <w15:appearance w15:val="hidden"/>
              </w:sdtPr>
              <w:sdtEndPr/>
              <w:sdtContent>
                <w:r w:rsidR="001250C9">
                  <w:t>Notes</w:t>
                </w:r>
              </w:sdtContent>
            </w:sdt>
            <w:r w:rsidR="001250C9">
              <w:t>:</w:t>
            </w:r>
          </w:p>
        </w:tc>
        <w:sdt>
          <w:sdtPr>
            <w:alias w:val="Enter notes:"/>
            <w:tag w:val="Enter notes:"/>
            <w:id w:val="1462612338"/>
            <w:placeholder>
              <w:docPart w:val="319D71DDDA30412F92E25BFD1373DE0A"/>
            </w:placeholder>
            <w:temporary/>
            <w:showingPlcHdr/>
            <w15:appearance w15:val="hidden"/>
          </w:sdtPr>
          <w:sdtEndPr/>
          <w:sdtContent>
            <w:tc>
              <w:tcPr>
                <w:tcW w:w="7920" w:type="dxa"/>
              </w:tcPr>
              <w:p w14:paraId="4D095F82" w14:textId="77777777" w:rsidR="001250C9" w:rsidRDefault="001250C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24F2B32C" w14:textId="01C0510F" w:rsidR="00BD4CF2" w:rsidRDefault="00BD4CF2"/>
    <w:sdt>
      <w:sdtPr>
        <w:alias w:val="Additional notes:"/>
        <w:tag w:val="Additional notes:"/>
        <w:id w:val="-2105637154"/>
        <w:placeholder>
          <w:docPart w:val="AC8061A3ED20416C91CC4274A23A577F"/>
        </w:placeholder>
        <w:temporary/>
        <w:showingPlcHdr/>
        <w15:appearance w15:val="hidden"/>
      </w:sdtPr>
      <w:sdtEndPr/>
      <w:sdtContent>
        <w:p w14:paraId="0DD05F80" w14:textId="77777777" w:rsidR="008C2AA8" w:rsidRDefault="008C2AA8" w:rsidP="008C2AA8">
          <w:pPr>
            <w:pStyle w:val="Heading2"/>
          </w:pPr>
          <w:r>
            <w:t>Additional Notes</w:t>
          </w:r>
        </w:p>
      </w:sdtContent>
    </w:sdt>
    <w:p w14:paraId="0DEC740A" w14:textId="77777777" w:rsidR="00DA3015" w:rsidRDefault="00C83FBA" w:rsidP="009660D7">
      <w:sdt>
        <w:sdtPr>
          <w:alias w:val="Enter additional notes:"/>
          <w:tag w:val="Enter additional notes:"/>
          <w:id w:val="-1576816955"/>
          <w:placeholder>
            <w:docPart w:val="3D9AA970AE024568B2361A101A1F6323"/>
          </w:placeholder>
          <w:temporary/>
          <w:showingPlcHdr/>
          <w15:appearance w15:val="hidden"/>
        </w:sdtPr>
        <w:sdtEndPr/>
        <w:sdtContent>
          <w:r w:rsidR="0087103E">
            <w:t>Enter Additional Notes</w:t>
          </w:r>
          <w:r w:rsidR="00C55A3F">
            <w:t>.</w:t>
          </w:r>
        </w:sdtContent>
      </w:sdt>
    </w:p>
    <w:sectPr w:rsidR="00DA301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44336" w14:textId="77777777" w:rsidR="00C83FBA" w:rsidRDefault="00C83FBA">
      <w:pPr>
        <w:spacing w:line="240" w:lineRule="auto"/>
      </w:pPr>
      <w:r>
        <w:separator/>
      </w:r>
    </w:p>
  </w:endnote>
  <w:endnote w:type="continuationSeparator" w:id="0">
    <w:p w14:paraId="6FEFA788" w14:textId="77777777" w:rsidR="00C83FBA" w:rsidRDefault="00C83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6BB1E" w14:textId="77777777" w:rsidR="00C83FBA" w:rsidRDefault="00C83FBA">
      <w:pPr>
        <w:spacing w:line="240" w:lineRule="auto"/>
      </w:pPr>
      <w:r>
        <w:separator/>
      </w:r>
    </w:p>
  </w:footnote>
  <w:footnote w:type="continuationSeparator" w:id="0">
    <w:p w14:paraId="2912F262" w14:textId="77777777" w:rsidR="00C83FBA" w:rsidRDefault="00C83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905371"/>
      <w:docPartObj>
        <w:docPartGallery w:val="Page Numbers (Top of Page)"/>
        <w:docPartUnique/>
      </w:docPartObj>
    </w:sdtPr>
    <w:sdtEndPr>
      <w:rPr>
        <w:color w:val="7F7F7F" w:themeColor="background1" w:themeShade="7F"/>
        <w:spacing w:val="60"/>
      </w:rPr>
    </w:sdtEndPr>
    <w:sdtContent>
      <w:p w14:paraId="3A547E2D"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56794F80"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22"/>
    <w:rsid w:val="00005B57"/>
    <w:rsid w:val="0002013D"/>
    <w:rsid w:val="00037E0A"/>
    <w:rsid w:val="00075CF6"/>
    <w:rsid w:val="00101ACE"/>
    <w:rsid w:val="001250C9"/>
    <w:rsid w:val="00133D13"/>
    <w:rsid w:val="00135F16"/>
    <w:rsid w:val="00150524"/>
    <w:rsid w:val="001664B8"/>
    <w:rsid w:val="001A569B"/>
    <w:rsid w:val="001F2AA1"/>
    <w:rsid w:val="00265EB5"/>
    <w:rsid w:val="0032740D"/>
    <w:rsid w:val="00341345"/>
    <w:rsid w:val="003A37F4"/>
    <w:rsid w:val="003B18D2"/>
    <w:rsid w:val="00413455"/>
    <w:rsid w:val="00414262"/>
    <w:rsid w:val="00450843"/>
    <w:rsid w:val="00456F2F"/>
    <w:rsid w:val="00462834"/>
    <w:rsid w:val="004668FB"/>
    <w:rsid w:val="004B694B"/>
    <w:rsid w:val="004C1B31"/>
    <w:rsid w:val="00524AB0"/>
    <w:rsid w:val="00545B04"/>
    <w:rsid w:val="005B70B0"/>
    <w:rsid w:val="005F2375"/>
    <w:rsid w:val="00627A11"/>
    <w:rsid w:val="0065165D"/>
    <w:rsid w:val="00657D64"/>
    <w:rsid w:val="006E16C7"/>
    <w:rsid w:val="006F4EC4"/>
    <w:rsid w:val="007125A1"/>
    <w:rsid w:val="0075462F"/>
    <w:rsid w:val="007740D5"/>
    <w:rsid w:val="00782E91"/>
    <w:rsid w:val="007E427E"/>
    <w:rsid w:val="00806380"/>
    <w:rsid w:val="0087103E"/>
    <w:rsid w:val="008B6365"/>
    <w:rsid w:val="008C2AA8"/>
    <w:rsid w:val="008D5C81"/>
    <w:rsid w:val="0091625F"/>
    <w:rsid w:val="009177A3"/>
    <w:rsid w:val="009243F5"/>
    <w:rsid w:val="0093650B"/>
    <w:rsid w:val="0094412A"/>
    <w:rsid w:val="00952642"/>
    <w:rsid w:val="009660D7"/>
    <w:rsid w:val="009707FC"/>
    <w:rsid w:val="00984167"/>
    <w:rsid w:val="009C252F"/>
    <w:rsid w:val="009D3068"/>
    <w:rsid w:val="009D4CFD"/>
    <w:rsid w:val="009E2D09"/>
    <w:rsid w:val="00A234DA"/>
    <w:rsid w:val="00A2403B"/>
    <w:rsid w:val="00A27C98"/>
    <w:rsid w:val="00A53870"/>
    <w:rsid w:val="00A800B5"/>
    <w:rsid w:val="00AA162A"/>
    <w:rsid w:val="00AC5FC7"/>
    <w:rsid w:val="00AC60BB"/>
    <w:rsid w:val="00B011EB"/>
    <w:rsid w:val="00B54D51"/>
    <w:rsid w:val="00B72E57"/>
    <w:rsid w:val="00BA050B"/>
    <w:rsid w:val="00BB1004"/>
    <w:rsid w:val="00BD4CF2"/>
    <w:rsid w:val="00BF24AC"/>
    <w:rsid w:val="00C06068"/>
    <w:rsid w:val="00C16CDD"/>
    <w:rsid w:val="00C16DF0"/>
    <w:rsid w:val="00C476F3"/>
    <w:rsid w:val="00C503E9"/>
    <w:rsid w:val="00C55A3F"/>
    <w:rsid w:val="00C65A12"/>
    <w:rsid w:val="00C70C7B"/>
    <w:rsid w:val="00C760E3"/>
    <w:rsid w:val="00C83FBA"/>
    <w:rsid w:val="00C86C34"/>
    <w:rsid w:val="00CB3003"/>
    <w:rsid w:val="00D1208D"/>
    <w:rsid w:val="00D36B26"/>
    <w:rsid w:val="00D8090C"/>
    <w:rsid w:val="00DA11B8"/>
    <w:rsid w:val="00DA3015"/>
    <w:rsid w:val="00DA4347"/>
    <w:rsid w:val="00DA5619"/>
    <w:rsid w:val="00DA69C0"/>
    <w:rsid w:val="00DE3579"/>
    <w:rsid w:val="00EA4909"/>
    <w:rsid w:val="00EB1A52"/>
    <w:rsid w:val="00EE72EC"/>
    <w:rsid w:val="00F015FE"/>
    <w:rsid w:val="00F050C9"/>
    <w:rsid w:val="00F25F7F"/>
    <w:rsid w:val="00F47D69"/>
    <w:rsid w:val="00F94F21"/>
    <w:rsid w:val="00FC4FB2"/>
    <w:rsid w:val="00FF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2A9F90"/>
  <w15:chartTrackingRefBased/>
  <w15:docId w15:val="{AEEC2F18-4840-48B3-811C-C5FCE41E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en\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53241BA2EA49EA91881F7877A218FF"/>
        <w:category>
          <w:name w:val="General"/>
          <w:gallery w:val="placeholder"/>
        </w:category>
        <w:types>
          <w:type w:val="bbPlcHdr"/>
        </w:types>
        <w:behaviors>
          <w:behavior w:val="content"/>
        </w:behaviors>
        <w:guid w:val="{77095EB5-9555-40FC-841B-70F60A0AD5CB}"/>
      </w:docPartPr>
      <w:docPartBody>
        <w:p w:rsidR="00C41B32" w:rsidRDefault="00040ACA">
          <w:pPr>
            <w:pStyle w:val="6953241BA2EA49EA91881F7877A218FF"/>
          </w:pPr>
          <w:r>
            <w:t>Applicant’s Interview Notes Form</w:t>
          </w:r>
        </w:p>
      </w:docPartBody>
    </w:docPart>
    <w:docPart>
      <w:docPartPr>
        <w:name w:val="DDAA4FD7533A407AB33F7E976B6ABDC9"/>
        <w:category>
          <w:name w:val="General"/>
          <w:gallery w:val="placeholder"/>
        </w:category>
        <w:types>
          <w:type w:val="bbPlcHdr"/>
        </w:types>
        <w:behaviors>
          <w:behavior w:val="content"/>
        </w:behaviors>
        <w:guid w:val="{DBFD9B09-BAAA-4E9D-901B-808729674A1C}"/>
      </w:docPartPr>
      <w:docPartBody>
        <w:p w:rsidR="00C41B32" w:rsidRDefault="00040ACA">
          <w:pPr>
            <w:pStyle w:val="DDAA4FD7533A407AB33F7E976B6ABDC9"/>
          </w:pPr>
          <w:r w:rsidRPr="008D5C81">
            <w:t>Interview</w:t>
          </w:r>
          <w:r>
            <w:t xml:space="preserve"> Details</w:t>
          </w:r>
        </w:p>
      </w:docPartBody>
    </w:docPart>
    <w:docPart>
      <w:docPartPr>
        <w:name w:val="9DAC822D79884345AECAD93F4000ACF3"/>
        <w:category>
          <w:name w:val="General"/>
          <w:gallery w:val="placeholder"/>
        </w:category>
        <w:types>
          <w:type w:val="bbPlcHdr"/>
        </w:types>
        <w:behaviors>
          <w:behavior w:val="content"/>
        </w:behaviors>
        <w:guid w:val="{919FC24C-E427-4E78-9EE7-37425E429A26}"/>
      </w:docPartPr>
      <w:docPartBody>
        <w:p w:rsidR="00C41B32" w:rsidRDefault="00040ACA">
          <w:pPr>
            <w:pStyle w:val="9DAC822D79884345AECAD93F4000ACF3"/>
          </w:pPr>
          <w:r>
            <w:t>Company Name</w:t>
          </w:r>
        </w:p>
      </w:docPartBody>
    </w:docPart>
    <w:docPart>
      <w:docPartPr>
        <w:name w:val="E731493156B94664A3CD29D73D514782"/>
        <w:category>
          <w:name w:val="General"/>
          <w:gallery w:val="placeholder"/>
        </w:category>
        <w:types>
          <w:type w:val="bbPlcHdr"/>
        </w:types>
        <w:behaviors>
          <w:behavior w:val="content"/>
        </w:behaviors>
        <w:guid w:val="{0B165537-45FF-41A0-BD4B-D23104AEB9F7}"/>
      </w:docPartPr>
      <w:docPartBody>
        <w:p w:rsidR="00C41B32" w:rsidRDefault="00040ACA">
          <w:pPr>
            <w:pStyle w:val="E731493156B94664A3CD29D73D514782"/>
          </w:pPr>
          <w:r>
            <w:t>Date</w:t>
          </w:r>
        </w:p>
      </w:docPartBody>
    </w:docPart>
    <w:docPart>
      <w:docPartPr>
        <w:name w:val="E8C515E0711C42CE9FE63039FF99F1F0"/>
        <w:category>
          <w:name w:val="General"/>
          <w:gallery w:val="placeholder"/>
        </w:category>
        <w:types>
          <w:type w:val="bbPlcHdr"/>
        </w:types>
        <w:behaviors>
          <w:behavior w:val="content"/>
        </w:behaviors>
        <w:guid w:val="{0C384A0C-AA4F-406D-8B8A-6B5ACEDC26B9}"/>
      </w:docPartPr>
      <w:docPartBody>
        <w:p w:rsidR="00C41B32" w:rsidRDefault="00040ACA">
          <w:pPr>
            <w:pStyle w:val="E8C515E0711C42CE9FE63039FF99F1F0"/>
          </w:pPr>
          <w:r w:rsidRPr="009243F5">
            <w:t xml:space="preserve">Enter </w:t>
          </w:r>
          <w:r>
            <w:t>d</w:t>
          </w:r>
          <w:r w:rsidRPr="009243F5">
            <w:t>ate</w:t>
          </w:r>
        </w:p>
      </w:docPartBody>
    </w:docPart>
    <w:docPart>
      <w:docPartPr>
        <w:name w:val="E1DE22796D0D4BD488D2936D52AF38C6"/>
        <w:category>
          <w:name w:val="General"/>
          <w:gallery w:val="placeholder"/>
        </w:category>
        <w:types>
          <w:type w:val="bbPlcHdr"/>
        </w:types>
        <w:behaviors>
          <w:behavior w:val="content"/>
        </w:behaviors>
        <w:guid w:val="{D39DA1CB-073D-4201-B771-A6DD3E143BEE}"/>
      </w:docPartPr>
      <w:docPartBody>
        <w:p w:rsidR="00C41B32" w:rsidRDefault="00040ACA">
          <w:pPr>
            <w:pStyle w:val="E1DE22796D0D4BD488D2936D52AF38C6"/>
          </w:pPr>
          <w:r>
            <w:t>Time</w:t>
          </w:r>
        </w:p>
      </w:docPartBody>
    </w:docPart>
    <w:docPart>
      <w:docPartPr>
        <w:name w:val="7A4317BE04384649B6C792045F3A6486"/>
        <w:category>
          <w:name w:val="General"/>
          <w:gallery w:val="placeholder"/>
        </w:category>
        <w:types>
          <w:type w:val="bbPlcHdr"/>
        </w:types>
        <w:behaviors>
          <w:behavior w:val="content"/>
        </w:behaviors>
        <w:guid w:val="{D223A27A-02E4-4C7F-B1FF-6BB4D70FE98A}"/>
      </w:docPartPr>
      <w:docPartBody>
        <w:p w:rsidR="00C41B32" w:rsidRDefault="00040ACA">
          <w:pPr>
            <w:pStyle w:val="7A4317BE04384649B6C792045F3A6486"/>
          </w:pPr>
          <w:r>
            <w:t>Enter time</w:t>
          </w:r>
        </w:p>
      </w:docPartBody>
    </w:docPart>
    <w:docPart>
      <w:docPartPr>
        <w:name w:val="36A130A8E81E4C22A84D02741FA55666"/>
        <w:category>
          <w:name w:val="General"/>
          <w:gallery w:val="placeholder"/>
        </w:category>
        <w:types>
          <w:type w:val="bbPlcHdr"/>
        </w:types>
        <w:behaviors>
          <w:behavior w:val="content"/>
        </w:behaviors>
        <w:guid w:val="{15967D75-B323-4C51-BCE5-0686B7ABED64}"/>
      </w:docPartPr>
      <w:docPartBody>
        <w:p w:rsidR="00C41B32" w:rsidRDefault="00040ACA">
          <w:pPr>
            <w:pStyle w:val="36A130A8E81E4C22A84D02741FA55666"/>
          </w:pPr>
          <w:r>
            <w:t>Interviewer Name</w:t>
          </w:r>
        </w:p>
      </w:docPartBody>
    </w:docPart>
    <w:docPart>
      <w:docPartPr>
        <w:name w:val="2CBEA5A4A06641A7926BADC6718E19CB"/>
        <w:category>
          <w:name w:val="General"/>
          <w:gallery w:val="placeholder"/>
        </w:category>
        <w:types>
          <w:type w:val="bbPlcHdr"/>
        </w:types>
        <w:behaviors>
          <w:behavior w:val="content"/>
        </w:behaviors>
        <w:guid w:val="{28EA39AA-1C41-4EF3-83B7-7B3473DDF494}"/>
      </w:docPartPr>
      <w:docPartBody>
        <w:p w:rsidR="00C41B32" w:rsidRDefault="00040ACA">
          <w:pPr>
            <w:pStyle w:val="2CBEA5A4A06641A7926BADC6718E19CB"/>
          </w:pPr>
          <w:r>
            <w:t>Interviewer Title</w:t>
          </w:r>
        </w:p>
      </w:docPartBody>
    </w:docPart>
    <w:docPart>
      <w:docPartPr>
        <w:name w:val="8F13269D793E4C83858A28576E2EC3EB"/>
        <w:category>
          <w:name w:val="General"/>
          <w:gallery w:val="placeholder"/>
        </w:category>
        <w:types>
          <w:type w:val="bbPlcHdr"/>
        </w:types>
        <w:behaviors>
          <w:behavior w:val="content"/>
        </w:behaviors>
        <w:guid w:val="{5B456DE9-A88E-4BB9-A4FC-60EFDAA5934A}"/>
      </w:docPartPr>
      <w:docPartBody>
        <w:p w:rsidR="00C41B32" w:rsidRDefault="00040ACA">
          <w:pPr>
            <w:pStyle w:val="8F13269D793E4C83858A28576E2EC3EB"/>
          </w:pPr>
          <w:r w:rsidRPr="00135F16">
            <w:t>Interviewer Phone Number</w:t>
          </w:r>
        </w:p>
      </w:docPartBody>
    </w:docPart>
    <w:docPart>
      <w:docPartPr>
        <w:name w:val="CDB08A70EB4F495AA1488EACA45F3C13"/>
        <w:category>
          <w:name w:val="General"/>
          <w:gallery w:val="placeholder"/>
        </w:category>
        <w:types>
          <w:type w:val="bbPlcHdr"/>
        </w:types>
        <w:behaviors>
          <w:behavior w:val="content"/>
        </w:behaviors>
        <w:guid w:val="{71B41E1F-B487-40A9-B2E7-63062156589B}"/>
      </w:docPartPr>
      <w:docPartBody>
        <w:p w:rsidR="00C41B32" w:rsidRDefault="00040ACA">
          <w:pPr>
            <w:pStyle w:val="CDB08A70EB4F495AA1488EACA45F3C13"/>
          </w:pPr>
          <w:r>
            <w:t>Position Applied For</w:t>
          </w:r>
        </w:p>
      </w:docPartBody>
    </w:docPart>
    <w:docPart>
      <w:docPartPr>
        <w:name w:val="048D3AD1A5AF464D9BAEE2EA27F27194"/>
        <w:category>
          <w:name w:val="General"/>
          <w:gallery w:val="placeholder"/>
        </w:category>
        <w:types>
          <w:type w:val="bbPlcHdr"/>
        </w:types>
        <w:behaviors>
          <w:behavior w:val="content"/>
        </w:behaviors>
        <w:guid w:val="{A7A9589B-DB7B-4915-8D77-FD55062FBB39}"/>
      </w:docPartPr>
      <w:docPartBody>
        <w:p w:rsidR="00C41B32" w:rsidRDefault="00040ACA">
          <w:pPr>
            <w:pStyle w:val="048D3AD1A5AF464D9BAEE2EA27F27194"/>
          </w:pPr>
          <w:r>
            <w:t>Required Skills</w:t>
          </w:r>
        </w:p>
      </w:docPartBody>
    </w:docPart>
    <w:docPart>
      <w:docPartPr>
        <w:name w:val="7BDFAAA04DD944339E89B6C118360775"/>
        <w:category>
          <w:name w:val="General"/>
          <w:gallery w:val="placeholder"/>
        </w:category>
        <w:types>
          <w:type w:val="bbPlcHdr"/>
        </w:types>
        <w:behaviors>
          <w:behavior w:val="content"/>
        </w:behaviors>
        <w:guid w:val="{422C7B72-FC57-4421-ABFD-68739908ED9F}"/>
      </w:docPartPr>
      <w:docPartBody>
        <w:p w:rsidR="00C41B32" w:rsidRDefault="00040ACA">
          <w:pPr>
            <w:pStyle w:val="7BDFAAA04DD944339E89B6C118360775"/>
          </w:pPr>
          <w:r>
            <w:t>Question #1</w:t>
          </w:r>
        </w:p>
      </w:docPartBody>
    </w:docPart>
    <w:docPart>
      <w:docPartPr>
        <w:name w:val="F8D8620B1F764F7FB805CE268E669927"/>
        <w:category>
          <w:name w:val="General"/>
          <w:gallery w:val="placeholder"/>
        </w:category>
        <w:types>
          <w:type w:val="bbPlcHdr"/>
        </w:types>
        <w:behaviors>
          <w:behavior w:val="content"/>
        </w:behaviors>
        <w:guid w:val="{1B0DEFD0-BFDB-4BA7-A33D-B399E9ACC1A8}"/>
      </w:docPartPr>
      <w:docPartBody>
        <w:p w:rsidR="00C41B32" w:rsidRDefault="00040ACA">
          <w:pPr>
            <w:pStyle w:val="F8D8620B1F764F7FB805CE268E669927"/>
          </w:pPr>
          <w:r>
            <w:t>Notes</w:t>
          </w:r>
        </w:p>
      </w:docPartBody>
    </w:docPart>
    <w:docPart>
      <w:docPartPr>
        <w:name w:val="91464A958222468D8BA16A27E5541922"/>
        <w:category>
          <w:name w:val="General"/>
          <w:gallery w:val="placeholder"/>
        </w:category>
        <w:types>
          <w:type w:val="bbPlcHdr"/>
        </w:types>
        <w:behaviors>
          <w:behavior w:val="content"/>
        </w:behaviors>
        <w:guid w:val="{E281F9D4-69DF-48EC-816D-BA2D8795235B}"/>
      </w:docPartPr>
      <w:docPartBody>
        <w:p w:rsidR="00C41B32" w:rsidRDefault="00040ACA">
          <w:pPr>
            <w:pStyle w:val="91464A958222468D8BA16A27E5541922"/>
          </w:pPr>
          <w:r>
            <w:t>Enter notes</w:t>
          </w:r>
        </w:p>
      </w:docPartBody>
    </w:docPart>
    <w:docPart>
      <w:docPartPr>
        <w:name w:val="CE33035826F342B8AF18AFBB7A626755"/>
        <w:category>
          <w:name w:val="General"/>
          <w:gallery w:val="placeholder"/>
        </w:category>
        <w:types>
          <w:type w:val="bbPlcHdr"/>
        </w:types>
        <w:behaviors>
          <w:behavior w:val="content"/>
        </w:behaviors>
        <w:guid w:val="{C6A24519-548A-4FDD-8B77-D10AF8D16601}"/>
      </w:docPartPr>
      <w:docPartBody>
        <w:p w:rsidR="00C41B32" w:rsidRDefault="00040ACA">
          <w:pPr>
            <w:pStyle w:val="CE33035826F342B8AF18AFBB7A626755"/>
          </w:pPr>
          <w:r>
            <w:t>Question #2</w:t>
          </w:r>
        </w:p>
      </w:docPartBody>
    </w:docPart>
    <w:docPart>
      <w:docPartPr>
        <w:name w:val="4AB771A52A6A42EBBDA246FCA16883F6"/>
        <w:category>
          <w:name w:val="General"/>
          <w:gallery w:val="placeholder"/>
        </w:category>
        <w:types>
          <w:type w:val="bbPlcHdr"/>
        </w:types>
        <w:behaviors>
          <w:behavior w:val="content"/>
        </w:behaviors>
        <w:guid w:val="{831B5A38-6F66-4FEE-B699-143FD5535C44}"/>
      </w:docPartPr>
      <w:docPartBody>
        <w:p w:rsidR="00C41B32" w:rsidRDefault="00040ACA">
          <w:pPr>
            <w:pStyle w:val="4AB771A52A6A42EBBDA246FCA16883F6"/>
          </w:pPr>
          <w:r>
            <w:t>Notes</w:t>
          </w:r>
        </w:p>
      </w:docPartBody>
    </w:docPart>
    <w:docPart>
      <w:docPartPr>
        <w:name w:val="963760DCDF4D424DAF1FAA28F82F899E"/>
        <w:category>
          <w:name w:val="General"/>
          <w:gallery w:val="placeholder"/>
        </w:category>
        <w:types>
          <w:type w:val="bbPlcHdr"/>
        </w:types>
        <w:behaviors>
          <w:behavior w:val="content"/>
        </w:behaviors>
        <w:guid w:val="{0B9B853C-0909-4058-BAB4-CFBE2F47CD53}"/>
      </w:docPartPr>
      <w:docPartBody>
        <w:p w:rsidR="00C41B32" w:rsidRDefault="00040ACA">
          <w:pPr>
            <w:pStyle w:val="963760DCDF4D424DAF1FAA28F82F899E"/>
          </w:pPr>
          <w:r>
            <w:t>Enter notes</w:t>
          </w:r>
        </w:p>
      </w:docPartBody>
    </w:docPart>
    <w:docPart>
      <w:docPartPr>
        <w:name w:val="969F16D6129A4315A0E4E78C8DAB3412"/>
        <w:category>
          <w:name w:val="General"/>
          <w:gallery w:val="placeholder"/>
        </w:category>
        <w:types>
          <w:type w:val="bbPlcHdr"/>
        </w:types>
        <w:behaviors>
          <w:behavior w:val="content"/>
        </w:behaviors>
        <w:guid w:val="{8A391A82-EADB-4794-A365-A94EFCE0C340}"/>
      </w:docPartPr>
      <w:docPartBody>
        <w:p w:rsidR="00C41B32" w:rsidRDefault="00040ACA">
          <w:pPr>
            <w:pStyle w:val="969F16D6129A4315A0E4E78C8DAB3412"/>
          </w:pPr>
          <w:r>
            <w:t>Question #3</w:t>
          </w:r>
        </w:p>
      </w:docPartBody>
    </w:docPart>
    <w:docPart>
      <w:docPartPr>
        <w:name w:val="CCEDD9A7BE2E4A27A279613CAA3FE5DC"/>
        <w:category>
          <w:name w:val="General"/>
          <w:gallery w:val="placeholder"/>
        </w:category>
        <w:types>
          <w:type w:val="bbPlcHdr"/>
        </w:types>
        <w:behaviors>
          <w:behavior w:val="content"/>
        </w:behaviors>
        <w:guid w:val="{D3680987-F8C9-42E2-A56F-611C6B9441DF}"/>
      </w:docPartPr>
      <w:docPartBody>
        <w:p w:rsidR="00C41B32" w:rsidRDefault="00040ACA">
          <w:pPr>
            <w:pStyle w:val="CCEDD9A7BE2E4A27A279613CAA3FE5DC"/>
          </w:pPr>
          <w:r>
            <w:t>Notes</w:t>
          </w:r>
        </w:p>
      </w:docPartBody>
    </w:docPart>
    <w:docPart>
      <w:docPartPr>
        <w:name w:val="9C14A31F9FF24AE3A8A618A7C7BDFB82"/>
        <w:category>
          <w:name w:val="General"/>
          <w:gallery w:val="placeholder"/>
        </w:category>
        <w:types>
          <w:type w:val="bbPlcHdr"/>
        </w:types>
        <w:behaviors>
          <w:behavior w:val="content"/>
        </w:behaviors>
        <w:guid w:val="{F1A8FAB3-B023-4928-8F31-CB0CA68C1414}"/>
      </w:docPartPr>
      <w:docPartBody>
        <w:p w:rsidR="00C41B32" w:rsidRDefault="00040ACA">
          <w:pPr>
            <w:pStyle w:val="9C14A31F9FF24AE3A8A618A7C7BDFB82"/>
          </w:pPr>
          <w:r>
            <w:t>Enter notes</w:t>
          </w:r>
        </w:p>
      </w:docPartBody>
    </w:docPart>
    <w:docPart>
      <w:docPartPr>
        <w:name w:val="AC8061A3ED20416C91CC4274A23A577F"/>
        <w:category>
          <w:name w:val="General"/>
          <w:gallery w:val="placeholder"/>
        </w:category>
        <w:types>
          <w:type w:val="bbPlcHdr"/>
        </w:types>
        <w:behaviors>
          <w:behavior w:val="content"/>
        </w:behaviors>
        <w:guid w:val="{3E225F6E-C006-4F29-B8D5-6312E442D037}"/>
      </w:docPartPr>
      <w:docPartBody>
        <w:p w:rsidR="00C41B32" w:rsidRDefault="00040ACA">
          <w:pPr>
            <w:pStyle w:val="AC8061A3ED20416C91CC4274A23A577F"/>
          </w:pPr>
          <w:r>
            <w:t>Additional Notes</w:t>
          </w:r>
        </w:p>
      </w:docPartBody>
    </w:docPart>
    <w:docPart>
      <w:docPartPr>
        <w:name w:val="3D9AA970AE024568B2361A101A1F6323"/>
        <w:category>
          <w:name w:val="General"/>
          <w:gallery w:val="placeholder"/>
        </w:category>
        <w:types>
          <w:type w:val="bbPlcHdr"/>
        </w:types>
        <w:behaviors>
          <w:behavior w:val="content"/>
        </w:behaviors>
        <w:guid w:val="{7D570FEC-3B9A-4702-B8BC-880B4F07EFC8}"/>
      </w:docPartPr>
      <w:docPartBody>
        <w:p w:rsidR="00C41B32" w:rsidRDefault="00040ACA">
          <w:pPr>
            <w:pStyle w:val="3D9AA970AE024568B2361A101A1F6323"/>
          </w:pPr>
          <w:r>
            <w:t>Enter Additional Notes.</w:t>
          </w:r>
        </w:p>
      </w:docPartBody>
    </w:docPart>
    <w:docPart>
      <w:docPartPr>
        <w:name w:val="ED8C2A67ADA64E4E96FE0EA59AC1E978"/>
        <w:category>
          <w:name w:val="General"/>
          <w:gallery w:val="placeholder"/>
        </w:category>
        <w:types>
          <w:type w:val="bbPlcHdr"/>
        </w:types>
        <w:behaviors>
          <w:behavior w:val="content"/>
        </w:behaviors>
        <w:guid w:val="{0C78778F-8EFD-4036-9F50-06968A5991C8}"/>
      </w:docPartPr>
      <w:docPartBody>
        <w:p w:rsidR="00C41B32" w:rsidRDefault="00747EEC" w:rsidP="00747EEC">
          <w:pPr>
            <w:pStyle w:val="ED8C2A67ADA64E4E96FE0EA59AC1E978"/>
          </w:pPr>
          <w:r>
            <w:t>Notes</w:t>
          </w:r>
        </w:p>
      </w:docPartBody>
    </w:docPart>
    <w:docPart>
      <w:docPartPr>
        <w:name w:val="8647C15583464809B7612FD3C687DD09"/>
        <w:category>
          <w:name w:val="General"/>
          <w:gallery w:val="placeholder"/>
        </w:category>
        <w:types>
          <w:type w:val="bbPlcHdr"/>
        </w:types>
        <w:behaviors>
          <w:behavior w:val="content"/>
        </w:behaviors>
        <w:guid w:val="{A5A81D4B-DA7D-46F8-AD4C-473F24988481}"/>
      </w:docPartPr>
      <w:docPartBody>
        <w:p w:rsidR="00C41B32" w:rsidRDefault="00747EEC" w:rsidP="00747EEC">
          <w:pPr>
            <w:pStyle w:val="8647C15583464809B7612FD3C687DD09"/>
          </w:pPr>
          <w:r>
            <w:t>Enter notes</w:t>
          </w:r>
        </w:p>
      </w:docPartBody>
    </w:docPart>
    <w:docPart>
      <w:docPartPr>
        <w:name w:val="CCC8A59F72AF42D6A16EE7ADD2D9C42A"/>
        <w:category>
          <w:name w:val="General"/>
          <w:gallery w:val="placeholder"/>
        </w:category>
        <w:types>
          <w:type w:val="bbPlcHdr"/>
        </w:types>
        <w:behaviors>
          <w:behavior w:val="content"/>
        </w:behaviors>
        <w:guid w:val="{AA1961EC-3BF5-4E83-8398-26345C19FF5A}"/>
      </w:docPartPr>
      <w:docPartBody>
        <w:p w:rsidR="00C41B32" w:rsidRDefault="00747EEC" w:rsidP="00747EEC">
          <w:pPr>
            <w:pStyle w:val="CCC8A59F72AF42D6A16EE7ADD2D9C42A"/>
          </w:pPr>
          <w:r>
            <w:t>Notes</w:t>
          </w:r>
        </w:p>
      </w:docPartBody>
    </w:docPart>
    <w:docPart>
      <w:docPartPr>
        <w:name w:val="A884265A444343D7B9E355C96E536271"/>
        <w:category>
          <w:name w:val="General"/>
          <w:gallery w:val="placeholder"/>
        </w:category>
        <w:types>
          <w:type w:val="bbPlcHdr"/>
        </w:types>
        <w:behaviors>
          <w:behavior w:val="content"/>
        </w:behaviors>
        <w:guid w:val="{9F4B03FF-A69C-4BF4-83B6-9EEF3C9D2929}"/>
      </w:docPartPr>
      <w:docPartBody>
        <w:p w:rsidR="00C41B32" w:rsidRDefault="00747EEC" w:rsidP="00747EEC">
          <w:pPr>
            <w:pStyle w:val="A884265A444343D7B9E355C96E536271"/>
          </w:pPr>
          <w:r>
            <w:t>Enter notes</w:t>
          </w:r>
        </w:p>
      </w:docPartBody>
    </w:docPart>
    <w:docPart>
      <w:docPartPr>
        <w:name w:val="7D5658F9A73040D59B779E9D261FC41B"/>
        <w:category>
          <w:name w:val="General"/>
          <w:gallery w:val="placeholder"/>
        </w:category>
        <w:types>
          <w:type w:val="bbPlcHdr"/>
        </w:types>
        <w:behaviors>
          <w:behavior w:val="content"/>
        </w:behaviors>
        <w:guid w:val="{00A0C20C-0535-4F57-B0E0-C57B099E0D61}"/>
      </w:docPartPr>
      <w:docPartBody>
        <w:p w:rsidR="00C41B32" w:rsidRDefault="00747EEC" w:rsidP="00747EEC">
          <w:pPr>
            <w:pStyle w:val="7D5658F9A73040D59B779E9D261FC41B"/>
          </w:pPr>
          <w:r>
            <w:t>Notes</w:t>
          </w:r>
        </w:p>
      </w:docPartBody>
    </w:docPart>
    <w:docPart>
      <w:docPartPr>
        <w:name w:val="C601EA371CFE45E38BD7E09E1A13CCB5"/>
        <w:category>
          <w:name w:val="General"/>
          <w:gallery w:val="placeholder"/>
        </w:category>
        <w:types>
          <w:type w:val="bbPlcHdr"/>
        </w:types>
        <w:behaviors>
          <w:behavior w:val="content"/>
        </w:behaviors>
        <w:guid w:val="{09EB1189-FD42-48DB-AEB1-C68E2EE43063}"/>
      </w:docPartPr>
      <w:docPartBody>
        <w:p w:rsidR="00C41B32" w:rsidRDefault="00747EEC" w:rsidP="00747EEC">
          <w:pPr>
            <w:pStyle w:val="C601EA371CFE45E38BD7E09E1A13CCB5"/>
          </w:pPr>
          <w:r>
            <w:t>Enter notes</w:t>
          </w:r>
        </w:p>
      </w:docPartBody>
    </w:docPart>
    <w:docPart>
      <w:docPartPr>
        <w:name w:val="5D46D4ED42DC4217B2848C840E2C88C0"/>
        <w:category>
          <w:name w:val="General"/>
          <w:gallery w:val="placeholder"/>
        </w:category>
        <w:types>
          <w:type w:val="bbPlcHdr"/>
        </w:types>
        <w:behaviors>
          <w:behavior w:val="content"/>
        </w:behaviors>
        <w:guid w:val="{B5C2BBFC-CBA6-4809-BBA1-5D8AD3FDD91C}"/>
      </w:docPartPr>
      <w:docPartBody>
        <w:p w:rsidR="00C41B32" w:rsidRDefault="00747EEC" w:rsidP="00747EEC">
          <w:pPr>
            <w:pStyle w:val="5D46D4ED42DC4217B2848C840E2C88C0"/>
          </w:pPr>
          <w:r>
            <w:t>Notes</w:t>
          </w:r>
        </w:p>
      </w:docPartBody>
    </w:docPart>
    <w:docPart>
      <w:docPartPr>
        <w:name w:val="CC323A2EC3C747468B78E7E386DD901E"/>
        <w:category>
          <w:name w:val="General"/>
          <w:gallery w:val="placeholder"/>
        </w:category>
        <w:types>
          <w:type w:val="bbPlcHdr"/>
        </w:types>
        <w:behaviors>
          <w:behavior w:val="content"/>
        </w:behaviors>
        <w:guid w:val="{3F7E3F2C-601C-41B3-BC6C-2CF7FB3B2643}"/>
      </w:docPartPr>
      <w:docPartBody>
        <w:p w:rsidR="00C41B32" w:rsidRDefault="00747EEC" w:rsidP="00747EEC">
          <w:pPr>
            <w:pStyle w:val="CC323A2EC3C747468B78E7E386DD901E"/>
          </w:pPr>
          <w:r>
            <w:t>Enter notes</w:t>
          </w:r>
        </w:p>
      </w:docPartBody>
    </w:docPart>
    <w:docPart>
      <w:docPartPr>
        <w:name w:val="3F816216A0884309BF98E64035D51FC1"/>
        <w:category>
          <w:name w:val="General"/>
          <w:gallery w:val="placeholder"/>
        </w:category>
        <w:types>
          <w:type w:val="bbPlcHdr"/>
        </w:types>
        <w:behaviors>
          <w:behavior w:val="content"/>
        </w:behaviors>
        <w:guid w:val="{8FA1CED7-F0B8-4B9C-AD33-FF6D4E82136D}"/>
      </w:docPartPr>
      <w:docPartBody>
        <w:p w:rsidR="00C41B32" w:rsidRDefault="00747EEC" w:rsidP="00747EEC">
          <w:pPr>
            <w:pStyle w:val="3F816216A0884309BF98E64035D51FC1"/>
          </w:pPr>
          <w:r>
            <w:t>Notes</w:t>
          </w:r>
        </w:p>
      </w:docPartBody>
    </w:docPart>
    <w:docPart>
      <w:docPartPr>
        <w:name w:val="C7D2935EA9DB49DA8F00B711BDEC07B2"/>
        <w:category>
          <w:name w:val="General"/>
          <w:gallery w:val="placeholder"/>
        </w:category>
        <w:types>
          <w:type w:val="bbPlcHdr"/>
        </w:types>
        <w:behaviors>
          <w:behavior w:val="content"/>
        </w:behaviors>
        <w:guid w:val="{9C6C6D35-A7BC-48F2-861A-FE847DC9CFEF}"/>
      </w:docPartPr>
      <w:docPartBody>
        <w:p w:rsidR="00C41B32" w:rsidRDefault="00747EEC" w:rsidP="00747EEC">
          <w:pPr>
            <w:pStyle w:val="C7D2935EA9DB49DA8F00B711BDEC07B2"/>
          </w:pPr>
          <w:r>
            <w:t>Enter notes</w:t>
          </w:r>
        </w:p>
      </w:docPartBody>
    </w:docPart>
    <w:docPart>
      <w:docPartPr>
        <w:name w:val="C510D6D57B144484A01CC6C261EA42A4"/>
        <w:category>
          <w:name w:val="General"/>
          <w:gallery w:val="placeholder"/>
        </w:category>
        <w:types>
          <w:type w:val="bbPlcHdr"/>
        </w:types>
        <w:behaviors>
          <w:behavior w:val="content"/>
        </w:behaviors>
        <w:guid w:val="{95E131D2-2622-4C42-98D8-24D86610AAA2}"/>
      </w:docPartPr>
      <w:docPartBody>
        <w:p w:rsidR="00C41B32" w:rsidRDefault="00747EEC" w:rsidP="00747EEC">
          <w:pPr>
            <w:pStyle w:val="C510D6D57B144484A01CC6C261EA42A4"/>
          </w:pPr>
          <w:r>
            <w:t>Notes</w:t>
          </w:r>
        </w:p>
      </w:docPartBody>
    </w:docPart>
    <w:docPart>
      <w:docPartPr>
        <w:name w:val="82B3A5FDAAC24ECD9E697022E740F423"/>
        <w:category>
          <w:name w:val="General"/>
          <w:gallery w:val="placeholder"/>
        </w:category>
        <w:types>
          <w:type w:val="bbPlcHdr"/>
        </w:types>
        <w:behaviors>
          <w:behavior w:val="content"/>
        </w:behaviors>
        <w:guid w:val="{0488F7F3-E5EF-4FE5-8E32-BF40BBBA1109}"/>
      </w:docPartPr>
      <w:docPartBody>
        <w:p w:rsidR="00C41B32" w:rsidRDefault="00747EEC" w:rsidP="00747EEC">
          <w:pPr>
            <w:pStyle w:val="82B3A5FDAAC24ECD9E697022E740F423"/>
          </w:pPr>
          <w:r>
            <w:t>Enter notes</w:t>
          </w:r>
        </w:p>
      </w:docPartBody>
    </w:docPart>
    <w:docPart>
      <w:docPartPr>
        <w:name w:val="6880511B66AB49EA982DC6D71E97FF87"/>
        <w:category>
          <w:name w:val="General"/>
          <w:gallery w:val="placeholder"/>
        </w:category>
        <w:types>
          <w:type w:val="bbPlcHdr"/>
        </w:types>
        <w:behaviors>
          <w:behavior w:val="content"/>
        </w:behaviors>
        <w:guid w:val="{A51D2DEF-94B4-40A1-9C18-4C5C7500C96A}"/>
      </w:docPartPr>
      <w:docPartBody>
        <w:p w:rsidR="00C41B32" w:rsidRDefault="00747EEC" w:rsidP="00747EEC">
          <w:pPr>
            <w:pStyle w:val="6880511B66AB49EA982DC6D71E97FF87"/>
          </w:pPr>
          <w:r>
            <w:t>Notes</w:t>
          </w:r>
        </w:p>
      </w:docPartBody>
    </w:docPart>
    <w:docPart>
      <w:docPartPr>
        <w:name w:val="319D71DDDA30412F92E25BFD1373DE0A"/>
        <w:category>
          <w:name w:val="General"/>
          <w:gallery w:val="placeholder"/>
        </w:category>
        <w:types>
          <w:type w:val="bbPlcHdr"/>
        </w:types>
        <w:behaviors>
          <w:behavior w:val="content"/>
        </w:behaviors>
        <w:guid w:val="{77111C5F-09B9-48D9-A0A8-A68F8CF88960}"/>
      </w:docPartPr>
      <w:docPartBody>
        <w:p w:rsidR="00C41B32" w:rsidRDefault="00747EEC" w:rsidP="00747EEC">
          <w:pPr>
            <w:pStyle w:val="319D71DDDA30412F92E25BFD1373DE0A"/>
          </w:pPr>
          <w:r>
            <w:t>Enter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EC"/>
    <w:rsid w:val="00040ACA"/>
    <w:rsid w:val="00747EEC"/>
    <w:rsid w:val="00C41B32"/>
    <w:rsid w:val="00D83207"/>
    <w:rsid w:val="00FA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3241BA2EA49EA91881F7877A218FF">
    <w:name w:val="6953241BA2EA49EA91881F7877A218FF"/>
  </w:style>
  <w:style w:type="paragraph" w:customStyle="1" w:styleId="DDAA4FD7533A407AB33F7E976B6ABDC9">
    <w:name w:val="DDAA4FD7533A407AB33F7E976B6ABDC9"/>
  </w:style>
  <w:style w:type="paragraph" w:customStyle="1" w:styleId="9DAC822D79884345AECAD93F4000ACF3">
    <w:name w:val="9DAC822D79884345AECAD93F4000ACF3"/>
  </w:style>
  <w:style w:type="paragraph" w:customStyle="1" w:styleId="E731493156B94664A3CD29D73D514782">
    <w:name w:val="E731493156B94664A3CD29D73D514782"/>
  </w:style>
  <w:style w:type="paragraph" w:customStyle="1" w:styleId="E8C515E0711C42CE9FE63039FF99F1F0">
    <w:name w:val="E8C515E0711C42CE9FE63039FF99F1F0"/>
  </w:style>
  <w:style w:type="paragraph" w:customStyle="1" w:styleId="E1DE22796D0D4BD488D2936D52AF38C6">
    <w:name w:val="E1DE22796D0D4BD488D2936D52AF38C6"/>
  </w:style>
  <w:style w:type="paragraph" w:customStyle="1" w:styleId="7A4317BE04384649B6C792045F3A6486">
    <w:name w:val="7A4317BE04384649B6C792045F3A6486"/>
  </w:style>
  <w:style w:type="paragraph" w:customStyle="1" w:styleId="36A130A8E81E4C22A84D02741FA55666">
    <w:name w:val="36A130A8E81E4C22A84D02741FA55666"/>
  </w:style>
  <w:style w:type="paragraph" w:customStyle="1" w:styleId="2CBEA5A4A06641A7926BADC6718E19CB">
    <w:name w:val="2CBEA5A4A06641A7926BADC6718E19CB"/>
  </w:style>
  <w:style w:type="paragraph" w:customStyle="1" w:styleId="8F13269D793E4C83858A28576E2EC3EB">
    <w:name w:val="8F13269D793E4C83858A28576E2EC3EB"/>
  </w:style>
  <w:style w:type="paragraph" w:customStyle="1" w:styleId="CDB08A70EB4F495AA1488EACA45F3C13">
    <w:name w:val="CDB08A70EB4F495AA1488EACA45F3C13"/>
  </w:style>
  <w:style w:type="paragraph" w:customStyle="1" w:styleId="048D3AD1A5AF464D9BAEE2EA27F27194">
    <w:name w:val="048D3AD1A5AF464D9BAEE2EA27F27194"/>
  </w:style>
  <w:style w:type="paragraph" w:customStyle="1" w:styleId="7BDFAAA04DD944339E89B6C118360775">
    <w:name w:val="7BDFAAA04DD944339E89B6C118360775"/>
  </w:style>
  <w:style w:type="paragraph" w:customStyle="1" w:styleId="F8D8620B1F764F7FB805CE268E669927">
    <w:name w:val="F8D8620B1F764F7FB805CE268E669927"/>
  </w:style>
  <w:style w:type="paragraph" w:customStyle="1" w:styleId="91464A958222468D8BA16A27E5541922">
    <w:name w:val="91464A958222468D8BA16A27E5541922"/>
  </w:style>
  <w:style w:type="paragraph" w:customStyle="1" w:styleId="CE33035826F342B8AF18AFBB7A626755">
    <w:name w:val="CE33035826F342B8AF18AFBB7A626755"/>
  </w:style>
  <w:style w:type="paragraph" w:customStyle="1" w:styleId="4AB771A52A6A42EBBDA246FCA16883F6">
    <w:name w:val="4AB771A52A6A42EBBDA246FCA16883F6"/>
  </w:style>
  <w:style w:type="paragraph" w:customStyle="1" w:styleId="963760DCDF4D424DAF1FAA28F82F899E">
    <w:name w:val="963760DCDF4D424DAF1FAA28F82F899E"/>
  </w:style>
  <w:style w:type="paragraph" w:customStyle="1" w:styleId="969F16D6129A4315A0E4E78C8DAB3412">
    <w:name w:val="969F16D6129A4315A0E4E78C8DAB3412"/>
  </w:style>
  <w:style w:type="paragraph" w:customStyle="1" w:styleId="CCEDD9A7BE2E4A27A279613CAA3FE5DC">
    <w:name w:val="CCEDD9A7BE2E4A27A279613CAA3FE5DC"/>
  </w:style>
  <w:style w:type="paragraph" w:customStyle="1" w:styleId="9C14A31F9FF24AE3A8A618A7C7BDFB82">
    <w:name w:val="9C14A31F9FF24AE3A8A618A7C7BDFB82"/>
  </w:style>
  <w:style w:type="paragraph" w:customStyle="1" w:styleId="AC8061A3ED20416C91CC4274A23A577F">
    <w:name w:val="AC8061A3ED20416C91CC4274A23A577F"/>
  </w:style>
  <w:style w:type="paragraph" w:customStyle="1" w:styleId="3D9AA970AE024568B2361A101A1F6323">
    <w:name w:val="3D9AA970AE024568B2361A101A1F6323"/>
  </w:style>
  <w:style w:type="paragraph" w:customStyle="1" w:styleId="ED8C2A67ADA64E4E96FE0EA59AC1E978">
    <w:name w:val="ED8C2A67ADA64E4E96FE0EA59AC1E978"/>
    <w:rsid w:val="00747EEC"/>
  </w:style>
  <w:style w:type="paragraph" w:customStyle="1" w:styleId="8647C15583464809B7612FD3C687DD09">
    <w:name w:val="8647C15583464809B7612FD3C687DD09"/>
    <w:rsid w:val="00747EEC"/>
  </w:style>
  <w:style w:type="paragraph" w:customStyle="1" w:styleId="CCC8A59F72AF42D6A16EE7ADD2D9C42A">
    <w:name w:val="CCC8A59F72AF42D6A16EE7ADD2D9C42A"/>
    <w:rsid w:val="00747EEC"/>
  </w:style>
  <w:style w:type="paragraph" w:customStyle="1" w:styleId="A884265A444343D7B9E355C96E536271">
    <w:name w:val="A884265A444343D7B9E355C96E536271"/>
    <w:rsid w:val="00747EEC"/>
  </w:style>
  <w:style w:type="paragraph" w:customStyle="1" w:styleId="7D5658F9A73040D59B779E9D261FC41B">
    <w:name w:val="7D5658F9A73040D59B779E9D261FC41B"/>
    <w:rsid w:val="00747EEC"/>
  </w:style>
  <w:style w:type="paragraph" w:customStyle="1" w:styleId="C601EA371CFE45E38BD7E09E1A13CCB5">
    <w:name w:val="C601EA371CFE45E38BD7E09E1A13CCB5"/>
    <w:rsid w:val="00747EEC"/>
  </w:style>
  <w:style w:type="paragraph" w:customStyle="1" w:styleId="5D46D4ED42DC4217B2848C840E2C88C0">
    <w:name w:val="5D46D4ED42DC4217B2848C840E2C88C0"/>
    <w:rsid w:val="00747EEC"/>
  </w:style>
  <w:style w:type="paragraph" w:customStyle="1" w:styleId="CC323A2EC3C747468B78E7E386DD901E">
    <w:name w:val="CC323A2EC3C747468B78E7E386DD901E"/>
    <w:rsid w:val="00747EEC"/>
  </w:style>
  <w:style w:type="paragraph" w:customStyle="1" w:styleId="3F816216A0884309BF98E64035D51FC1">
    <w:name w:val="3F816216A0884309BF98E64035D51FC1"/>
    <w:rsid w:val="00747EEC"/>
  </w:style>
  <w:style w:type="paragraph" w:customStyle="1" w:styleId="C7D2935EA9DB49DA8F00B711BDEC07B2">
    <w:name w:val="C7D2935EA9DB49DA8F00B711BDEC07B2"/>
    <w:rsid w:val="00747EEC"/>
  </w:style>
  <w:style w:type="paragraph" w:customStyle="1" w:styleId="C510D6D57B144484A01CC6C261EA42A4">
    <w:name w:val="C510D6D57B144484A01CC6C261EA42A4"/>
    <w:rsid w:val="00747EEC"/>
  </w:style>
  <w:style w:type="paragraph" w:customStyle="1" w:styleId="82B3A5FDAAC24ECD9E697022E740F423">
    <w:name w:val="82B3A5FDAAC24ECD9E697022E740F423"/>
    <w:rsid w:val="00747EEC"/>
  </w:style>
  <w:style w:type="paragraph" w:customStyle="1" w:styleId="6880511B66AB49EA982DC6D71E97FF87">
    <w:name w:val="6880511B66AB49EA982DC6D71E97FF87"/>
    <w:rsid w:val="00747EEC"/>
  </w:style>
  <w:style w:type="paragraph" w:customStyle="1" w:styleId="319D71DDDA30412F92E25BFD1373DE0A">
    <w:name w:val="319D71DDDA30412F92E25BFD1373DE0A"/>
    <w:rsid w:val="00747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Template>
  <TotalTime>515</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Kellen</dc:creator>
  <cp:lastModifiedBy>Kellen Kapper</cp:lastModifiedBy>
  <cp:revision>3</cp:revision>
  <dcterms:created xsi:type="dcterms:W3CDTF">2020-11-01T14:36:00Z</dcterms:created>
  <dcterms:modified xsi:type="dcterms:W3CDTF">2020-11-01T16:03:00Z</dcterms:modified>
</cp:coreProperties>
</file>